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9FAE" w14:textId="2B091908" w:rsidR="00034188" w:rsidRPr="003F7EB9" w:rsidRDefault="003B5E05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w:drawing>
          <wp:anchor distT="0" distB="0" distL="114300" distR="114300" simplePos="0" relativeHeight="251660800" behindDoc="1" locked="0" layoutInCell="1" allowOverlap="1" wp14:anchorId="67E206AF" wp14:editId="5DACFFDA">
            <wp:simplePos x="0" y="0"/>
            <wp:positionH relativeFrom="column">
              <wp:posOffset>-447675</wp:posOffset>
            </wp:positionH>
            <wp:positionV relativeFrom="paragraph">
              <wp:posOffset>-918210</wp:posOffset>
            </wp:positionV>
            <wp:extent cx="71158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DF7055" wp14:editId="50E0257C">
                <wp:simplePos x="0" y="0"/>
                <wp:positionH relativeFrom="column">
                  <wp:posOffset>-929005</wp:posOffset>
                </wp:positionH>
                <wp:positionV relativeFrom="paragraph">
                  <wp:posOffset>-913765</wp:posOffset>
                </wp:positionV>
                <wp:extent cx="486410" cy="10734040"/>
                <wp:effectExtent l="38100" t="38100" r="104140" b="863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073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3F78F" id="Rectangle 23" o:spid="_x0000_s1026" style="position:absolute;margin-left:-73.15pt;margin-top:-71.95pt;width:38.3pt;height:845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" fillcolor="#bfbfbf [2412]" stroked="f" strokeweight="2pt">
                <v:shadow on="t" color="black" opacity="26214f" origin="-.5,-.5" offset=".74836mm,.74836mm"/>
              </v:rect>
            </w:pict>
          </mc:Fallback>
        </mc:AlternateContent>
      </w:r>
    </w:p>
    <w:p w14:paraId="196AAD81" w14:textId="28233CA8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2C8EF8CB" w14:textId="028D67FE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03EB4FCD" w14:textId="05DB1B6C" w:rsidR="00034188" w:rsidRPr="003F7EB9" w:rsidRDefault="008138D0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321E62D" wp14:editId="6A51CEAF">
                <wp:simplePos x="0" y="0"/>
                <wp:positionH relativeFrom="column">
                  <wp:posOffset>-443230</wp:posOffset>
                </wp:positionH>
                <wp:positionV relativeFrom="paragraph">
                  <wp:posOffset>142240</wp:posOffset>
                </wp:positionV>
                <wp:extent cx="7068820" cy="135699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8820" cy="1356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F6C2A" w14:textId="77777777" w:rsidR="00AA65E1" w:rsidRPr="00F355CD" w:rsidRDefault="00E82DF5" w:rsidP="00AA65E1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3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72"/>
                                  <w:szCs w:val="32"/>
                                </w:rPr>
                                <w:alias w:val="Title"/>
                                <w:tag w:val=""/>
                                <w:id w:val="-1137264631"/>
                                <w:placeholder>
                                  <w:docPart w:val="87C2BFBCA70A42C0920500BF898ADF3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AA65E1" w:rsidRPr="00F355CD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72"/>
                                    <w:szCs w:val="32"/>
                                  </w:rPr>
                                  <w:t>Actividad</w:t>
                                </w:r>
                                <w:proofErr w:type="spellEnd"/>
                                <w:r w:rsidR="00AA65E1" w:rsidRPr="00F355CD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72"/>
                                    <w:szCs w:val="32"/>
                                  </w:rPr>
                                  <w:t xml:space="preserve"> 10 </w:t>
                                </w:r>
                                <w:proofErr w:type="spellStart"/>
                                <w:r w:rsidR="00AA65E1" w:rsidRPr="00F355CD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72"/>
                                    <w:szCs w:val="32"/>
                                  </w:rPr>
                                  <w:t>Especificación</w:t>
                                </w:r>
                                <w:proofErr w:type="spellEnd"/>
                                <w:r w:rsidR="00AA65E1" w:rsidRPr="00F355CD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72"/>
                                    <w:szCs w:val="32"/>
                                  </w:rPr>
                                  <w:t xml:space="preserve"> del </w:t>
                                </w:r>
                                <w:proofErr w:type="spellStart"/>
                                <w:r w:rsidR="00AA65E1" w:rsidRPr="00F355CD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72"/>
                                    <w:szCs w:val="32"/>
                                  </w:rPr>
                                  <w:t>proyecto</w:t>
                                </w:r>
                                <w:proofErr w:type="spellEnd"/>
                              </w:sdtContent>
                            </w:sdt>
                          </w:p>
                          <w:p w14:paraId="57944E73" w14:textId="74C1F4CF" w:rsidR="003F7EB9" w:rsidRPr="003F7EB9" w:rsidRDefault="003F7EB9" w:rsidP="003F7EB9">
                            <w:pPr>
                              <w:jc w:val="right"/>
                              <w:rPr>
                                <w:color w:val="FFFFFF" w:themeColor="background1"/>
                                <w:sz w:val="2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1E62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34.9pt;margin-top:11.2pt;width:556.6pt;height:106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" filled="f" stroked="f" strokeweight=".5pt">
                <v:textbox>
                  <w:txbxContent>
                    <w:p w14:paraId="445F6C2A" w14:textId="77777777" w:rsidR="00AA65E1" w:rsidRPr="00F355CD" w:rsidRDefault="00E82DF5" w:rsidP="00AA65E1">
                      <w:pPr>
                        <w:pStyle w:val="Ttulo"/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32"/>
                          <w:lang w:val="es-MX"/>
                        </w:rPr>
                      </w:pPr>
                      <w:sdt>
                        <w:sdtPr>
                          <w:rPr>
                            <w:rFonts w:asciiTheme="majorHAnsi" w:hAnsiTheme="majorHAnsi" w:cstheme="majorHAnsi"/>
                            <w:color w:val="000000" w:themeColor="text1"/>
                            <w:sz w:val="72"/>
                            <w:szCs w:val="32"/>
                          </w:rPr>
                          <w:alias w:val="Title"/>
                          <w:tag w:val=""/>
                          <w:id w:val="-1137264631"/>
                          <w:placeholder>
                            <w:docPart w:val="87C2BFBCA70A42C0920500BF898ADF32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AA65E1" w:rsidRPr="00F355CD">
                            <w:rPr>
                              <w:rFonts w:asciiTheme="majorHAnsi" w:hAnsiTheme="majorHAnsi" w:cstheme="majorHAnsi"/>
                              <w:color w:val="000000" w:themeColor="text1"/>
                              <w:sz w:val="72"/>
                              <w:szCs w:val="32"/>
                            </w:rPr>
                            <w:t>Actividad</w:t>
                          </w:r>
                          <w:proofErr w:type="spellEnd"/>
                          <w:r w:rsidR="00AA65E1" w:rsidRPr="00F355CD">
                            <w:rPr>
                              <w:rFonts w:asciiTheme="majorHAnsi" w:hAnsiTheme="majorHAnsi" w:cstheme="majorHAnsi"/>
                              <w:color w:val="000000" w:themeColor="text1"/>
                              <w:sz w:val="72"/>
                              <w:szCs w:val="32"/>
                            </w:rPr>
                            <w:t xml:space="preserve"> 10 </w:t>
                          </w:r>
                          <w:proofErr w:type="spellStart"/>
                          <w:r w:rsidR="00AA65E1" w:rsidRPr="00F355CD">
                            <w:rPr>
                              <w:rFonts w:asciiTheme="majorHAnsi" w:hAnsiTheme="majorHAnsi" w:cstheme="majorHAnsi"/>
                              <w:color w:val="000000" w:themeColor="text1"/>
                              <w:sz w:val="72"/>
                              <w:szCs w:val="32"/>
                            </w:rPr>
                            <w:t>Especificación</w:t>
                          </w:r>
                          <w:proofErr w:type="spellEnd"/>
                          <w:r w:rsidR="00AA65E1" w:rsidRPr="00F355CD">
                            <w:rPr>
                              <w:rFonts w:asciiTheme="majorHAnsi" w:hAnsiTheme="majorHAnsi" w:cstheme="majorHAnsi"/>
                              <w:color w:val="000000" w:themeColor="text1"/>
                              <w:sz w:val="72"/>
                              <w:szCs w:val="32"/>
                            </w:rPr>
                            <w:t xml:space="preserve"> del </w:t>
                          </w:r>
                          <w:proofErr w:type="spellStart"/>
                          <w:r w:rsidR="00AA65E1" w:rsidRPr="00F355CD">
                            <w:rPr>
                              <w:rFonts w:asciiTheme="majorHAnsi" w:hAnsiTheme="majorHAnsi" w:cstheme="majorHAnsi"/>
                              <w:color w:val="000000" w:themeColor="text1"/>
                              <w:sz w:val="72"/>
                              <w:szCs w:val="32"/>
                            </w:rPr>
                            <w:t>proyecto</w:t>
                          </w:r>
                          <w:proofErr w:type="spellEnd"/>
                        </w:sdtContent>
                      </w:sdt>
                    </w:p>
                    <w:p w14:paraId="57944E73" w14:textId="74C1F4CF" w:rsidR="003F7EB9" w:rsidRPr="003F7EB9" w:rsidRDefault="003F7EB9" w:rsidP="003F7EB9">
                      <w:pPr>
                        <w:jc w:val="right"/>
                        <w:rPr>
                          <w:color w:val="FFFFFF" w:themeColor="background1"/>
                          <w:sz w:val="2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612CF5" w14:textId="42519516"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14:paraId="2C06A9C4" w14:textId="405C8D3F" w:rsidR="00305218" w:rsidRPr="003F7EB9" w:rsidRDefault="00305218" w:rsidP="00305218">
      <w:pPr>
        <w:rPr>
          <w:rFonts w:asciiTheme="majorHAnsi" w:hAnsiTheme="majorHAnsi" w:cstheme="majorHAnsi"/>
        </w:rPr>
      </w:pPr>
    </w:p>
    <w:p w14:paraId="16AB9A4C" w14:textId="2BA3EB68" w:rsidR="00305218" w:rsidRPr="003F7EB9" w:rsidRDefault="00305218" w:rsidP="00305218">
      <w:pPr>
        <w:rPr>
          <w:rFonts w:asciiTheme="majorHAnsi" w:hAnsiTheme="majorHAnsi" w:cstheme="majorHAnsi"/>
        </w:rPr>
      </w:pPr>
    </w:p>
    <w:p w14:paraId="504B2422" w14:textId="7277662C" w:rsidR="00B8108D" w:rsidRPr="003F7EB9" w:rsidRDefault="008138D0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DC621E" wp14:editId="5F7311CC">
                <wp:simplePos x="0" y="0"/>
                <wp:positionH relativeFrom="column">
                  <wp:posOffset>1167130</wp:posOffset>
                </wp:positionH>
                <wp:positionV relativeFrom="paragraph">
                  <wp:posOffset>24765</wp:posOffset>
                </wp:positionV>
                <wp:extent cx="4055110" cy="556260"/>
                <wp:effectExtent l="0" t="0" r="0" b="0"/>
                <wp:wrapNone/>
                <wp:docPr id="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1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12DC7" w14:textId="7A1D3D62" w:rsidR="006E40BE" w:rsidRPr="00F355CD" w:rsidRDefault="006E40BE" w:rsidP="006E40BE">
                            <w:pPr>
                              <w:pStyle w:val="Ttulo"/>
                              <w:jc w:val="left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32"/>
                                <w:szCs w:val="24"/>
                                <w:lang w:val="es-MX"/>
                              </w:rPr>
                            </w:pPr>
                            <w:r w:rsidRPr="00F355CD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52"/>
                                <w:szCs w:val="24"/>
                              </w:rPr>
                              <w:t xml:space="preserve">Teoria General De </w:t>
                            </w:r>
                            <w:proofErr w:type="spellStart"/>
                            <w:r w:rsidRPr="00F355CD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52"/>
                                <w:szCs w:val="24"/>
                              </w:rPr>
                              <w:t>Sistemas</w:t>
                            </w:r>
                            <w:proofErr w:type="spellEnd"/>
                          </w:p>
                          <w:p w14:paraId="3A162640" w14:textId="77777777" w:rsidR="006E40BE" w:rsidRPr="003F7EB9" w:rsidRDefault="006E40BE" w:rsidP="006E40BE">
                            <w:pPr>
                              <w:jc w:val="right"/>
                              <w:rPr>
                                <w:color w:val="FFFFFF" w:themeColor="background1"/>
                                <w:sz w:val="2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621E" id="_x0000_s1027" type="#_x0000_t202" style="position:absolute;left:0;text-align:left;margin-left:91.9pt;margin-top:1.95pt;width:319.3pt;height:4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" filled="f" stroked="f" strokeweight=".5pt">
                <v:textbox>
                  <w:txbxContent>
                    <w:p w14:paraId="7C112DC7" w14:textId="7A1D3D62" w:rsidR="006E40BE" w:rsidRPr="00F355CD" w:rsidRDefault="006E40BE" w:rsidP="006E40BE">
                      <w:pPr>
                        <w:pStyle w:val="Ttulo"/>
                        <w:jc w:val="left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32"/>
                          <w:szCs w:val="24"/>
                          <w:lang w:val="es-MX"/>
                        </w:rPr>
                      </w:pPr>
                      <w:r w:rsidRPr="00F355CD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52"/>
                          <w:szCs w:val="24"/>
                        </w:rPr>
                        <w:t xml:space="preserve">Teoria General De </w:t>
                      </w:r>
                      <w:proofErr w:type="spellStart"/>
                      <w:r w:rsidRPr="00F355CD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52"/>
                          <w:szCs w:val="24"/>
                        </w:rPr>
                        <w:t>Sistemas</w:t>
                      </w:r>
                      <w:proofErr w:type="spellEnd"/>
                    </w:p>
                    <w:p w14:paraId="3A162640" w14:textId="77777777" w:rsidR="006E40BE" w:rsidRPr="003F7EB9" w:rsidRDefault="006E40BE" w:rsidP="006E40BE">
                      <w:pPr>
                        <w:jc w:val="right"/>
                        <w:rPr>
                          <w:color w:val="FFFFFF" w:themeColor="background1"/>
                          <w:sz w:val="2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B613FA" w14:textId="1A0E9E01" w:rsidR="00B8108D" w:rsidRPr="003F7EB9" w:rsidRDefault="008138D0">
      <w:pPr>
        <w:pStyle w:val="InfoBlue"/>
        <w:rPr>
          <w:rFonts w:asciiTheme="majorHAnsi" w:hAnsiTheme="majorHAnsi" w:cstheme="majorHAnsi"/>
          <w:lang w:val="en-US"/>
        </w:rPr>
      </w:pPr>
      <w:r w:rsidRPr="00AA65E1">
        <w:rPr>
          <w:rFonts w:asciiTheme="majorHAnsi" w:hAnsiTheme="majorHAnsi" w:cstheme="majorHAnsi"/>
          <w:noProof/>
          <w:snapToGrid/>
          <w:color w:val="000000" w:themeColor="text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C4C1EB" wp14:editId="5C7EB379">
                <wp:simplePos x="0" y="0"/>
                <wp:positionH relativeFrom="column">
                  <wp:posOffset>-398145</wp:posOffset>
                </wp:positionH>
                <wp:positionV relativeFrom="paragraph">
                  <wp:posOffset>347980</wp:posOffset>
                </wp:positionV>
                <wp:extent cx="7035165" cy="197929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165" cy="197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C0748" w14:textId="69FB7A0D" w:rsidR="00AA65E1" w:rsidRPr="006F452C" w:rsidRDefault="006E40BE" w:rsidP="006E40B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808080" w:themeColor="background1" w:themeShade="80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F452C">
                              <w:rPr>
                                <w:rFonts w:ascii="Times New Roman" w:hAnsi="Times New Roman"/>
                                <w:b/>
                                <w:bCs/>
                                <w:color w:val="808080" w:themeColor="background1" w:themeShade="80"/>
                                <w:sz w:val="72"/>
                                <w:szCs w:val="72"/>
                                <w:lang w:val="es-MX"/>
                              </w:rPr>
                              <w:t>-</w:t>
                            </w:r>
                            <w:proofErr w:type="spellStart"/>
                            <w:r w:rsidR="00AA65E1" w:rsidRPr="006F452C">
                              <w:rPr>
                                <w:rFonts w:ascii="Times New Roman" w:hAnsi="Times New Roman"/>
                                <w:b/>
                                <w:bCs/>
                                <w:color w:val="808080" w:themeColor="background1" w:themeShade="80"/>
                                <w:sz w:val="72"/>
                                <w:szCs w:val="72"/>
                                <w:lang w:val="es-MX"/>
                              </w:rPr>
                              <w:t>Pagina</w:t>
                            </w:r>
                            <w:proofErr w:type="spellEnd"/>
                            <w:r w:rsidR="00AA65E1" w:rsidRPr="006F452C">
                              <w:rPr>
                                <w:rFonts w:ascii="Times New Roman" w:hAnsi="Times New Roman"/>
                                <w:b/>
                                <w:bCs/>
                                <w:color w:val="808080" w:themeColor="background1" w:themeShade="80"/>
                                <w:sz w:val="72"/>
                                <w:szCs w:val="72"/>
                                <w:lang w:val="es-MX"/>
                              </w:rPr>
                              <w:t xml:space="preserve"> web </w:t>
                            </w:r>
                            <w:r w:rsidRPr="006F452C">
                              <w:rPr>
                                <w:rFonts w:ascii="Times New Roman" w:hAnsi="Times New Roman"/>
                                <w:b/>
                                <w:bCs/>
                                <w:color w:val="808080" w:themeColor="background1" w:themeShade="80"/>
                                <w:sz w:val="72"/>
                                <w:szCs w:val="72"/>
                                <w:lang w:val="es-MX"/>
                              </w:rPr>
                              <w:t xml:space="preserve">de una </w:t>
                            </w:r>
                            <w:proofErr w:type="spellStart"/>
                            <w:r w:rsidRPr="006F452C">
                              <w:rPr>
                                <w:rFonts w:ascii="Times New Roman" w:hAnsi="Times New Roman"/>
                                <w:b/>
                                <w:bCs/>
                                <w:color w:val="808080" w:themeColor="background1" w:themeShade="80"/>
                                <w:sz w:val="72"/>
                                <w:szCs w:val="72"/>
                                <w:lang w:val="es-MX"/>
                              </w:rPr>
                              <w:t>pasteleria</w:t>
                            </w:r>
                            <w:proofErr w:type="spellEnd"/>
                          </w:p>
                          <w:p w14:paraId="52F949BE" w14:textId="6F863C62" w:rsidR="006E40BE" w:rsidRPr="006F452C" w:rsidRDefault="006E40BE" w:rsidP="006E40B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808080" w:themeColor="background1" w:themeShade="80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F452C">
                              <w:rPr>
                                <w:rFonts w:ascii="Times New Roman" w:hAnsi="Times New Roman"/>
                                <w:b/>
                                <w:bCs/>
                                <w:color w:val="808080" w:themeColor="background1" w:themeShade="80"/>
                                <w:sz w:val="72"/>
                                <w:szCs w:val="72"/>
                                <w:lang w:val="es-MX"/>
                              </w:rPr>
                              <w:t>-Aplicación para buscar amigos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4C1EB" id="Rectángulo 1" o:spid="_x0000_s1028" style="position:absolute;left:0;text-align:left;margin-left:-31.35pt;margin-top:27.4pt;width:553.95pt;height:155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" filled="f" stroked="f" strokeweight="2pt">
                <v:textbox>
                  <w:txbxContent>
                    <w:p w14:paraId="3F0C0748" w14:textId="69FB7A0D" w:rsidR="00AA65E1" w:rsidRPr="006F452C" w:rsidRDefault="006E40BE" w:rsidP="006E40BE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808080" w:themeColor="background1" w:themeShade="80"/>
                          <w:sz w:val="72"/>
                          <w:szCs w:val="72"/>
                          <w:lang w:val="es-MX"/>
                        </w:rPr>
                      </w:pPr>
                      <w:r w:rsidRPr="006F452C">
                        <w:rPr>
                          <w:rFonts w:ascii="Times New Roman" w:hAnsi="Times New Roman"/>
                          <w:b/>
                          <w:bCs/>
                          <w:color w:val="808080" w:themeColor="background1" w:themeShade="80"/>
                          <w:sz w:val="72"/>
                          <w:szCs w:val="72"/>
                          <w:lang w:val="es-MX"/>
                        </w:rPr>
                        <w:t>-</w:t>
                      </w:r>
                      <w:proofErr w:type="spellStart"/>
                      <w:r w:rsidR="00AA65E1" w:rsidRPr="006F452C">
                        <w:rPr>
                          <w:rFonts w:ascii="Times New Roman" w:hAnsi="Times New Roman"/>
                          <w:b/>
                          <w:bCs/>
                          <w:color w:val="808080" w:themeColor="background1" w:themeShade="80"/>
                          <w:sz w:val="72"/>
                          <w:szCs w:val="72"/>
                          <w:lang w:val="es-MX"/>
                        </w:rPr>
                        <w:t>Pagina</w:t>
                      </w:r>
                      <w:proofErr w:type="spellEnd"/>
                      <w:r w:rsidR="00AA65E1" w:rsidRPr="006F452C">
                        <w:rPr>
                          <w:rFonts w:ascii="Times New Roman" w:hAnsi="Times New Roman"/>
                          <w:b/>
                          <w:bCs/>
                          <w:color w:val="808080" w:themeColor="background1" w:themeShade="80"/>
                          <w:sz w:val="72"/>
                          <w:szCs w:val="72"/>
                          <w:lang w:val="es-MX"/>
                        </w:rPr>
                        <w:t xml:space="preserve"> web </w:t>
                      </w:r>
                      <w:r w:rsidRPr="006F452C">
                        <w:rPr>
                          <w:rFonts w:ascii="Times New Roman" w:hAnsi="Times New Roman"/>
                          <w:b/>
                          <w:bCs/>
                          <w:color w:val="808080" w:themeColor="background1" w:themeShade="80"/>
                          <w:sz w:val="72"/>
                          <w:szCs w:val="72"/>
                          <w:lang w:val="es-MX"/>
                        </w:rPr>
                        <w:t xml:space="preserve">de una </w:t>
                      </w:r>
                      <w:proofErr w:type="spellStart"/>
                      <w:r w:rsidRPr="006F452C">
                        <w:rPr>
                          <w:rFonts w:ascii="Times New Roman" w:hAnsi="Times New Roman"/>
                          <w:b/>
                          <w:bCs/>
                          <w:color w:val="808080" w:themeColor="background1" w:themeShade="80"/>
                          <w:sz w:val="72"/>
                          <w:szCs w:val="72"/>
                          <w:lang w:val="es-MX"/>
                        </w:rPr>
                        <w:t>pasteleria</w:t>
                      </w:r>
                      <w:proofErr w:type="spellEnd"/>
                    </w:p>
                    <w:p w14:paraId="52F949BE" w14:textId="6F863C62" w:rsidR="006E40BE" w:rsidRPr="006F452C" w:rsidRDefault="006E40BE" w:rsidP="006E40BE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808080" w:themeColor="background1" w:themeShade="80"/>
                          <w:sz w:val="72"/>
                          <w:szCs w:val="72"/>
                          <w:lang w:val="es-MX"/>
                        </w:rPr>
                      </w:pPr>
                      <w:r w:rsidRPr="006F452C">
                        <w:rPr>
                          <w:rFonts w:ascii="Times New Roman" w:hAnsi="Times New Roman"/>
                          <w:b/>
                          <w:bCs/>
                          <w:color w:val="808080" w:themeColor="background1" w:themeShade="80"/>
                          <w:sz w:val="72"/>
                          <w:szCs w:val="72"/>
                          <w:lang w:val="es-MX"/>
                        </w:rPr>
                        <w:t>-Aplicación para buscar amigos</w:t>
                      </w:r>
                    </w:p>
                  </w:txbxContent>
                </v:textbox>
              </v:rect>
            </w:pict>
          </mc:Fallback>
        </mc:AlternateContent>
      </w:r>
    </w:p>
    <w:p w14:paraId="7D293FAC" w14:textId="059DAF7D" w:rsidR="00B8108D" w:rsidRPr="003F7EB9" w:rsidRDefault="00B8108D">
      <w:pPr>
        <w:rPr>
          <w:rFonts w:asciiTheme="majorHAnsi" w:hAnsiTheme="majorHAnsi" w:cstheme="majorHAnsi"/>
        </w:rPr>
      </w:pPr>
    </w:p>
    <w:p w14:paraId="327CB261" w14:textId="6A8B0623"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14:paraId="74D407AE" w14:textId="1DF7284E"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14:paraId="05379341" w14:textId="5AC6C3C8" w:rsidR="00410F5A" w:rsidRPr="003F7EB9" w:rsidRDefault="00410F5A" w:rsidP="00410F5A">
      <w:pPr>
        <w:rPr>
          <w:rFonts w:asciiTheme="majorHAnsi" w:hAnsiTheme="majorHAnsi" w:cstheme="majorHAnsi"/>
        </w:rPr>
      </w:pPr>
    </w:p>
    <w:p w14:paraId="4018CD99" w14:textId="5D7985CB" w:rsidR="00410F5A" w:rsidRPr="003F7EB9" w:rsidRDefault="00AA65E1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C3FBE60" wp14:editId="03B8062C">
                <wp:simplePos x="0" y="0"/>
                <wp:positionH relativeFrom="column">
                  <wp:posOffset>-747395</wp:posOffset>
                </wp:positionH>
                <wp:positionV relativeFrom="paragraph">
                  <wp:posOffset>122555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680BE" id="Rectangle 27" o:spid="_x0000_s1026" style="position:absolute;margin-left:-58.85pt;margin-top:9.65pt;width:597pt;height:159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" fillcolor="#f2f2f2 [3052]" stroked="f" strokeweight="2pt"/>
            </w:pict>
          </mc:Fallback>
        </mc:AlternateContent>
      </w:r>
    </w:p>
    <w:p w14:paraId="12944E23" w14:textId="2AB6FA02" w:rsidR="00C51081" w:rsidRPr="003F7EB9" w:rsidRDefault="00C51081" w:rsidP="00C53FC5">
      <w:pPr>
        <w:pStyle w:val="Ttulo"/>
        <w:rPr>
          <w:rFonts w:asciiTheme="majorHAnsi" w:hAnsiTheme="majorHAnsi" w:cstheme="majorHAnsi"/>
        </w:rPr>
      </w:pPr>
    </w:p>
    <w:p w14:paraId="5E86493D" w14:textId="530CE716" w:rsidR="00410F5A" w:rsidRPr="00AA65E1" w:rsidRDefault="00382DA0" w:rsidP="000C6555">
      <w:pPr>
        <w:pStyle w:val="Ttulo"/>
        <w:jc w:val="left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8057C5E" wp14:editId="45D177F6">
                <wp:simplePos x="0" y="0"/>
                <wp:positionH relativeFrom="column">
                  <wp:posOffset>0</wp:posOffset>
                </wp:positionH>
                <wp:positionV relativeFrom="paragraph">
                  <wp:posOffset>420370</wp:posOffset>
                </wp:positionV>
                <wp:extent cx="3760470" cy="2433320"/>
                <wp:effectExtent l="0" t="0" r="0" b="5080"/>
                <wp:wrapNone/>
                <wp:docPr id="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470" cy="2433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CCB9F" w14:textId="21E65AAF" w:rsidR="00C21F05" w:rsidRPr="00F355CD" w:rsidRDefault="00C21F05" w:rsidP="00C21F05">
                            <w:pPr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</w:pP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Integrantes:</w:t>
                            </w:r>
                          </w:p>
                          <w:p w14:paraId="1D31A07A" w14:textId="48D7943F" w:rsidR="00C21F05" w:rsidRPr="00F355CD" w:rsidRDefault="00C21F05" w:rsidP="00C21F05">
                            <w:pPr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</w:pP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Daniela Manny Toxqui</w:t>
                            </w:r>
                          </w:p>
                          <w:p w14:paraId="115F0E34" w14:textId="4AFDAC69" w:rsidR="00C21F05" w:rsidRPr="00F355CD" w:rsidRDefault="00C21F05" w:rsidP="00C21F05">
                            <w:pPr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</w:pP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Roc</w:t>
                            </w:r>
                            <w:r w:rsidR="00CC68FF"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í</w:t>
                            </w: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o Ram</w:t>
                            </w:r>
                            <w:r w:rsidR="00CC68FF"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í</w:t>
                            </w: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rez Fab</w:t>
                            </w:r>
                            <w:r w:rsidR="00CC68FF"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iá</w:t>
                            </w: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n</w:t>
                            </w:r>
                          </w:p>
                          <w:p w14:paraId="67012AD3" w14:textId="4599FB0D" w:rsidR="00C21F05" w:rsidRPr="00F355CD" w:rsidRDefault="00C21F05" w:rsidP="00C21F05">
                            <w:pPr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</w:pP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 xml:space="preserve">Marisol </w:t>
                            </w:r>
                            <w:proofErr w:type="spellStart"/>
                            <w:r w:rsidR="00CC68FF"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Á</w:t>
                            </w: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lvares</w:t>
                            </w:r>
                            <w:proofErr w:type="spellEnd"/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 xml:space="preserve"> Hern</w:t>
                            </w:r>
                            <w:r w:rsidR="00CC68FF"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á</w:t>
                            </w: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ndez</w:t>
                            </w: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ab/>
                            </w:r>
                          </w:p>
                          <w:p w14:paraId="11FC7E3D" w14:textId="3C4BE08D" w:rsidR="00CC68FF" w:rsidRPr="00F355CD" w:rsidRDefault="00CC68FF" w:rsidP="00C21F05">
                            <w:pPr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</w:pP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Antonio Morales Badillo</w:t>
                            </w:r>
                          </w:p>
                          <w:p w14:paraId="7A54EC3F" w14:textId="2FDA855B" w:rsidR="00CC68FF" w:rsidRPr="00F355CD" w:rsidRDefault="00C21F05" w:rsidP="00C21F05">
                            <w:pPr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</w:pP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 xml:space="preserve">Diego Bustamante </w:t>
                            </w:r>
                            <w:r w:rsidR="00CC68FF"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Dom</w:t>
                            </w:r>
                            <w:r w:rsidR="008F140B"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í</w:t>
                            </w:r>
                            <w:r w:rsidR="00CC68FF"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ngue</w:t>
                            </w:r>
                            <w:r w:rsidR="008F140B"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z</w:t>
                            </w:r>
                          </w:p>
                          <w:p w14:paraId="3A73EBEC" w14:textId="01A0FD43" w:rsidR="00C21F05" w:rsidRPr="00CC68FF" w:rsidRDefault="00CC68FF" w:rsidP="00C21F05">
                            <w:pPr>
                              <w:rPr>
                                <w:color w:val="000000" w:themeColor="text1"/>
                                <w:sz w:val="32"/>
                                <w:szCs w:val="2"/>
                                <w:lang w:val="es-MX"/>
                              </w:rPr>
                            </w:pP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Marco Antonio Hern</w:t>
                            </w:r>
                            <w:r w:rsidR="008F140B"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á</w:t>
                            </w:r>
                            <w:r w:rsidRPr="00F355CD">
                              <w:rPr>
                                <w:color w:val="000000" w:themeColor="text1"/>
                                <w:sz w:val="28"/>
                                <w:szCs w:val="2"/>
                                <w:lang w:val="es-MX"/>
                              </w:rPr>
                              <w:t>ndez Santiesteban</w:t>
                            </w:r>
                            <w:r w:rsidR="00C21F05" w:rsidRPr="00CC68FF">
                              <w:rPr>
                                <w:color w:val="000000" w:themeColor="text1"/>
                                <w:sz w:val="32"/>
                                <w:szCs w:val="2"/>
                                <w:lang w:val="es-MX"/>
                              </w:rPr>
                              <w:tab/>
                            </w:r>
                          </w:p>
                          <w:p w14:paraId="77236FF7" w14:textId="77777777" w:rsidR="00C21F05" w:rsidRPr="00CC68FF" w:rsidRDefault="00C21F05" w:rsidP="00C21F05">
                            <w:pPr>
                              <w:rPr>
                                <w:color w:val="000000" w:themeColor="text1"/>
                                <w:sz w:val="32"/>
                                <w:szCs w:val="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7C5E" id="_x0000_s1029" type="#_x0000_t202" style="position:absolute;margin-left:0;margin-top:33.1pt;width:296.1pt;height:19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" filled="f" stroked="f" strokeweight=".5pt">
                <v:textbox>
                  <w:txbxContent>
                    <w:p w14:paraId="533CCB9F" w14:textId="21E65AAF" w:rsidR="00C21F05" w:rsidRPr="00F355CD" w:rsidRDefault="00C21F05" w:rsidP="00C21F05">
                      <w:pPr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</w:pP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Integrantes:</w:t>
                      </w:r>
                    </w:p>
                    <w:p w14:paraId="1D31A07A" w14:textId="48D7943F" w:rsidR="00C21F05" w:rsidRPr="00F355CD" w:rsidRDefault="00C21F05" w:rsidP="00C21F05">
                      <w:pPr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</w:pP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Daniela Manny Toxqui</w:t>
                      </w:r>
                    </w:p>
                    <w:p w14:paraId="115F0E34" w14:textId="4AFDAC69" w:rsidR="00C21F05" w:rsidRPr="00F355CD" w:rsidRDefault="00C21F05" w:rsidP="00C21F05">
                      <w:pPr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</w:pP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Roc</w:t>
                      </w:r>
                      <w:r w:rsidR="00CC68FF"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í</w:t>
                      </w: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o Ram</w:t>
                      </w:r>
                      <w:r w:rsidR="00CC68FF"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í</w:t>
                      </w: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rez Fab</w:t>
                      </w:r>
                      <w:r w:rsidR="00CC68FF"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iá</w:t>
                      </w: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n</w:t>
                      </w:r>
                    </w:p>
                    <w:p w14:paraId="67012AD3" w14:textId="4599FB0D" w:rsidR="00C21F05" w:rsidRPr="00F355CD" w:rsidRDefault="00C21F05" w:rsidP="00C21F05">
                      <w:pPr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</w:pP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 xml:space="preserve">Marisol </w:t>
                      </w:r>
                      <w:proofErr w:type="spellStart"/>
                      <w:r w:rsidR="00CC68FF"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Á</w:t>
                      </w: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lvares</w:t>
                      </w:r>
                      <w:proofErr w:type="spellEnd"/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 xml:space="preserve"> Hern</w:t>
                      </w:r>
                      <w:r w:rsidR="00CC68FF"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á</w:t>
                      </w: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ndez</w:t>
                      </w: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ab/>
                      </w:r>
                    </w:p>
                    <w:p w14:paraId="11FC7E3D" w14:textId="3C4BE08D" w:rsidR="00CC68FF" w:rsidRPr="00F355CD" w:rsidRDefault="00CC68FF" w:rsidP="00C21F05">
                      <w:pPr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</w:pP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Antonio Morales Badillo</w:t>
                      </w:r>
                    </w:p>
                    <w:p w14:paraId="7A54EC3F" w14:textId="2FDA855B" w:rsidR="00CC68FF" w:rsidRPr="00F355CD" w:rsidRDefault="00C21F05" w:rsidP="00C21F05">
                      <w:pPr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</w:pP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 xml:space="preserve">Diego Bustamante </w:t>
                      </w:r>
                      <w:r w:rsidR="00CC68FF"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Dom</w:t>
                      </w:r>
                      <w:r w:rsidR="008F140B"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í</w:t>
                      </w:r>
                      <w:r w:rsidR="00CC68FF"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ngue</w:t>
                      </w:r>
                      <w:r w:rsidR="008F140B"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z</w:t>
                      </w:r>
                    </w:p>
                    <w:p w14:paraId="3A73EBEC" w14:textId="01A0FD43" w:rsidR="00C21F05" w:rsidRPr="00CC68FF" w:rsidRDefault="00CC68FF" w:rsidP="00C21F05">
                      <w:pPr>
                        <w:rPr>
                          <w:color w:val="000000" w:themeColor="text1"/>
                          <w:sz w:val="32"/>
                          <w:szCs w:val="2"/>
                          <w:lang w:val="es-MX"/>
                        </w:rPr>
                      </w:pP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Marco Antonio Hern</w:t>
                      </w:r>
                      <w:r w:rsidR="008F140B"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á</w:t>
                      </w:r>
                      <w:r w:rsidRPr="00F355CD">
                        <w:rPr>
                          <w:color w:val="000000" w:themeColor="text1"/>
                          <w:sz w:val="28"/>
                          <w:szCs w:val="2"/>
                          <w:lang w:val="es-MX"/>
                        </w:rPr>
                        <w:t>ndez Santiesteban</w:t>
                      </w:r>
                      <w:r w:rsidR="00C21F05" w:rsidRPr="00CC68FF">
                        <w:rPr>
                          <w:color w:val="000000" w:themeColor="text1"/>
                          <w:sz w:val="32"/>
                          <w:szCs w:val="2"/>
                          <w:lang w:val="es-MX"/>
                        </w:rPr>
                        <w:tab/>
                      </w:r>
                    </w:p>
                    <w:p w14:paraId="77236FF7" w14:textId="77777777" w:rsidR="00C21F05" w:rsidRPr="00CC68FF" w:rsidRDefault="00C21F05" w:rsidP="00C21F05">
                      <w:pPr>
                        <w:rPr>
                          <w:color w:val="000000" w:themeColor="text1"/>
                          <w:sz w:val="32"/>
                          <w:szCs w:val="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8D0">
        <w:rPr>
          <w:noProof/>
        </w:rPr>
        <w:drawing>
          <wp:anchor distT="0" distB="0" distL="114300" distR="114300" simplePos="0" relativeHeight="251664896" behindDoc="1" locked="0" layoutInCell="1" allowOverlap="1" wp14:anchorId="07D4DC1D" wp14:editId="0FF3F821">
            <wp:simplePos x="0" y="0"/>
            <wp:positionH relativeFrom="column">
              <wp:posOffset>3785235</wp:posOffset>
            </wp:positionH>
            <wp:positionV relativeFrom="paragraph">
              <wp:posOffset>416560</wp:posOffset>
            </wp:positionV>
            <wp:extent cx="2200910" cy="2200910"/>
            <wp:effectExtent l="0" t="0" r="8890" b="8890"/>
            <wp:wrapNone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6E9"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BE5D391" wp14:editId="1D82C2B6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50B21" w14:textId="77777777" w:rsidR="00A844DE" w:rsidRPr="006B3D1C" w:rsidRDefault="006D46FE" w:rsidP="006B3D1C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969893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65E1">
                                  <w:rPr>
                                    <w:i/>
                                    <w:color w:val="FFFFFF" w:themeColor="background1"/>
                                    <w:lang w:val="es-AR"/>
                                  </w:rPr>
                                  <w:t>toño morales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D391" id="Text Box 946" o:spid="_x0000_s1030" type="#_x0000_t202" style="position:absolute;margin-left:-67.05pt;margin-top:86.5pt;width:27.9pt;height:282.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" filled="f" stroked="f" strokeweight=".5pt">
                <v:textbox style="layout-flow:vertical;mso-layout-flow-alt:bottom-to-top">
                  <w:txbxContent>
                    <w:p w14:paraId="5E150B21" w14:textId="77777777" w:rsidR="00A844DE" w:rsidRPr="006B3D1C" w:rsidRDefault="006D46FE" w:rsidP="006B3D1C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969893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AA65E1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>toño morales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14:paraId="60B48FA9" w14:textId="49AE1554" w:rsidR="003F7EB9" w:rsidRPr="00AA65E1" w:rsidRDefault="003F7EB9" w:rsidP="006D46FE">
      <w:pPr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E431643" wp14:editId="3C7486DA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D6764" id="Straight Connector 2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" strokecolor="white [3212]" strokeweight="1pt"/>
            </w:pict>
          </mc:Fallback>
        </mc:AlternateContent>
      </w:r>
    </w:p>
    <w:p w14:paraId="74966F0E" w14:textId="68D51ED6" w:rsidR="006D46FE" w:rsidRPr="00AA65E1" w:rsidRDefault="006D46FE">
      <w:pPr>
        <w:rPr>
          <w:rFonts w:asciiTheme="majorHAnsi" w:hAnsiTheme="majorHAnsi" w:cstheme="majorHAnsi"/>
          <w:lang w:val="es-MX"/>
        </w:rPr>
        <w:sectPr w:rsidR="006D46FE" w:rsidRPr="00AA65E1" w:rsidSect="00594E81">
          <w:headerReference w:type="default" r:id="rId13"/>
          <w:footerReference w:type="default" r:id="rId14"/>
          <w:endnotePr>
            <w:numFmt w:val="decimal"/>
          </w:endnotePr>
          <w:pgSz w:w="11907" w:h="16839" w:code="9"/>
          <w:pgMar w:top="1417" w:right="1440" w:bottom="1417" w:left="1440" w:header="720" w:footer="720" w:gutter="0"/>
          <w:cols w:space="720"/>
          <w:vAlign w:val="center"/>
          <w:docGrid w:linePitch="272"/>
        </w:sectPr>
      </w:pPr>
      <w:r w:rsidRPr="003F7EB9">
        <w:rPr>
          <w:rFonts w:asciiTheme="majorHAnsi" w:hAnsiTheme="majorHAnsi" w:cstheme="majorHAnsi"/>
          <w:noProof/>
          <w:snapToGrid/>
          <w:lang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DBEFE18" wp14:editId="5D661EA7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12598" id="Group 13" o:spid="_x0000_s1026" style="position:absolute;margin-left:-63.9pt;margin-top:294.25pt;width:22.55pt;height:23.6pt;z-index:251657728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">
                <v:oval id="Oval 7" o:spid="_x0000_s1027" style="position:absolute;width:286385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" filled="f" strokecolor="#d8d8d8 [2732]" strokeweight="2pt"/>
              </v:group>
            </w:pict>
          </mc:Fallback>
        </mc:AlternateContent>
      </w:r>
    </w:p>
    <w:p w14:paraId="18BA738B" w14:textId="77777777" w:rsidR="003C5253" w:rsidRPr="003C5253" w:rsidRDefault="003C5253" w:rsidP="003C5253">
      <w:pPr>
        <w:tabs>
          <w:tab w:val="left" w:pos="3750"/>
        </w:tabs>
        <w:jc w:val="center"/>
        <w:rPr>
          <w:rFonts w:ascii="Georgia" w:hAnsi="Georgia"/>
          <w:bCs/>
          <w:sz w:val="32"/>
          <w:szCs w:val="32"/>
          <w:lang w:val="es-MX"/>
        </w:rPr>
      </w:pPr>
      <w:r w:rsidRPr="003C5253">
        <w:rPr>
          <w:rFonts w:ascii="Georgia" w:hAnsi="Georgia"/>
          <w:bCs/>
          <w:sz w:val="32"/>
          <w:szCs w:val="32"/>
          <w:lang w:val="es-MX"/>
        </w:rPr>
        <w:lastRenderedPageBreak/>
        <w:t>Especificación del proyecto 1</w:t>
      </w:r>
    </w:p>
    <w:p w14:paraId="43EF63E0" w14:textId="704AE82C" w:rsidR="003C5253" w:rsidRPr="003C5253" w:rsidRDefault="003C5253" w:rsidP="003C5253">
      <w:pPr>
        <w:tabs>
          <w:tab w:val="left" w:pos="3750"/>
        </w:tabs>
        <w:jc w:val="center"/>
        <w:rPr>
          <w:rFonts w:ascii="Georgia" w:hAnsi="Georgia"/>
          <w:bCs/>
          <w:sz w:val="20"/>
          <w:lang w:val="es-MX"/>
        </w:rPr>
      </w:pPr>
      <w:r w:rsidRPr="003C5253">
        <w:rPr>
          <w:rFonts w:ascii="Georgia" w:hAnsi="Georgia"/>
          <w:bCs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568B15C" wp14:editId="31B2D51F">
                <wp:simplePos x="0" y="0"/>
                <wp:positionH relativeFrom="column">
                  <wp:posOffset>3890727</wp:posOffset>
                </wp:positionH>
                <wp:positionV relativeFrom="paragraph">
                  <wp:posOffset>75565</wp:posOffset>
                </wp:positionV>
                <wp:extent cx="647700" cy="0"/>
                <wp:effectExtent l="57150" t="38100" r="57150" b="952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C5015" id="Conector recto 5" o:spid="_x0000_s1026" style="position:absolute;flip:x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5.95pt" to="357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C5253">
        <w:rPr>
          <w:rFonts w:ascii="Georgia" w:hAnsi="Georgia"/>
          <w:bCs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DB9CFD5" wp14:editId="34A6C1AE">
                <wp:simplePos x="0" y="0"/>
                <wp:positionH relativeFrom="column">
                  <wp:posOffset>1524000</wp:posOffset>
                </wp:positionH>
                <wp:positionV relativeFrom="paragraph">
                  <wp:posOffset>73025</wp:posOffset>
                </wp:positionV>
                <wp:extent cx="647700" cy="0"/>
                <wp:effectExtent l="57150" t="38100" r="57150" b="952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92809" id="Conector recto 6" o:spid="_x0000_s1026" style="position:absolute;flip:x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5.75pt" to="171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C5253">
        <w:rPr>
          <w:rFonts w:ascii="Georgia" w:hAnsi="Georgia"/>
          <w:bCs/>
          <w:sz w:val="20"/>
          <w:lang w:val="es-MX"/>
        </w:rPr>
        <w:t>Página web de una pastelería</w:t>
      </w:r>
    </w:p>
    <w:p w14:paraId="51D7740C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</w:p>
    <w:p w14:paraId="7AF2B708" w14:textId="43815793" w:rsidR="003C5253" w:rsidRDefault="003C5253" w:rsidP="00177B8A">
      <w:pPr>
        <w:tabs>
          <w:tab w:val="left" w:pos="3750"/>
        </w:tabs>
        <w:rPr>
          <w:b/>
          <w:sz w:val="20"/>
        </w:rPr>
      </w:pPr>
      <w:r w:rsidRPr="003C5253">
        <w:rPr>
          <w:b/>
          <w:sz w:val="20"/>
        </w:rPr>
        <w:t xml:space="preserve">Tipo de </w:t>
      </w:r>
      <w:proofErr w:type="spellStart"/>
      <w:r w:rsidRPr="003C5253">
        <w:rPr>
          <w:b/>
          <w:sz w:val="20"/>
        </w:rPr>
        <w:t>sistema</w:t>
      </w:r>
      <w:proofErr w:type="spellEnd"/>
      <w:r w:rsidRPr="003C5253">
        <w:rPr>
          <w:b/>
          <w:sz w:val="20"/>
        </w:rPr>
        <w:t xml:space="preserve">: </w:t>
      </w:r>
    </w:p>
    <w:p w14:paraId="540968C3" w14:textId="77777777" w:rsidR="00E10086" w:rsidRPr="003C5253" w:rsidRDefault="00E10086" w:rsidP="00177B8A">
      <w:pPr>
        <w:tabs>
          <w:tab w:val="left" w:pos="3750"/>
        </w:tabs>
        <w:rPr>
          <w:b/>
          <w:sz w:val="20"/>
        </w:rPr>
      </w:pPr>
    </w:p>
    <w:p w14:paraId="4C64AEEF" w14:textId="7CE190BE" w:rsidR="003C5253" w:rsidRPr="00AC6D22" w:rsidRDefault="003C5253" w:rsidP="00AC6D22">
      <w:pPr>
        <w:pStyle w:val="Prrafodelista"/>
        <w:numPr>
          <w:ilvl w:val="0"/>
          <w:numId w:val="43"/>
        </w:numPr>
        <w:tabs>
          <w:tab w:val="left" w:pos="3750"/>
        </w:tabs>
        <w:rPr>
          <w:b/>
          <w:bCs/>
          <w:sz w:val="20"/>
        </w:rPr>
      </w:pPr>
      <w:r w:rsidRPr="00AC6D22">
        <w:rPr>
          <w:b/>
          <w:bCs/>
          <w:sz w:val="20"/>
        </w:rPr>
        <w:t>Sistema de Apoyo a las Operaciones</w:t>
      </w:r>
    </w:p>
    <w:p w14:paraId="4D97D892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Sistema de proceso de transacciones de negocio (TPS).</w:t>
      </w:r>
    </w:p>
    <w:p w14:paraId="4E12C829" w14:textId="63271147" w:rsidR="003C5253" w:rsidRPr="003C5253" w:rsidRDefault="003C5253" w:rsidP="003C5253">
      <w:pPr>
        <w:tabs>
          <w:tab w:val="left" w:pos="3750"/>
        </w:tabs>
        <w:rPr>
          <w:sz w:val="20"/>
        </w:rPr>
      </w:pPr>
      <w:r w:rsidRPr="003C5253">
        <w:rPr>
          <w:sz w:val="20"/>
        </w:rPr>
        <w:t xml:space="preserve">Sistema de </w:t>
      </w:r>
      <w:proofErr w:type="spellStart"/>
      <w:r w:rsidRPr="003C5253">
        <w:rPr>
          <w:sz w:val="20"/>
        </w:rPr>
        <w:t>colaboración</w:t>
      </w:r>
      <w:proofErr w:type="spellEnd"/>
      <w:r w:rsidRPr="003C5253">
        <w:rPr>
          <w:sz w:val="20"/>
        </w:rPr>
        <w:t xml:space="preserve"> </w:t>
      </w:r>
      <w:proofErr w:type="spellStart"/>
      <w:r w:rsidRPr="003C5253">
        <w:rPr>
          <w:sz w:val="20"/>
        </w:rPr>
        <w:t>empresarial</w:t>
      </w:r>
      <w:proofErr w:type="spellEnd"/>
      <w:r w:rsidRPr="003C5253">
        <w:rPr>
          <w:sz w:val="20"/>
        </w:rPr>
        <w:t>.</w:t>
      </w:r>
    </w:p>
    <w:p w14:paraId="41959906" w14:textId="281BA906" w:rsidR="003C5253" w:rsidRPr="00AC6D22" w:rsidRDefault="003C5253" w:rsidP="00AC6D22">
      <w:pPr>
        <w:pStyle w:val="Prrafodelista"/>
        <w:numPr>
          <w:ilvl w:val="0"/>
          <w:numId w:val="43"/>
        </w:numPr>
        <w:tabs>
          <w:tab w:val="left" w:pos="3750"/>
        </w:tabs>
        <w:rPr>
          <w:b/>
          <w:bCs/>
          <w:sz w:val="20"/>
        </w:rPr>
      </w:pPr>
      <w:r w:rsidRPr="00AC6D22">
        <w:rPr>
          <w:b/>
          <w:bCs/>
          <w:sz w:val="20"/>
        </w:rPr>
        <w:t>Sistema de apoyo Administrativo-Gerencial</w:t>
      </w:r>
    </w:p>
    <w:p w14:paraId="0E5B907F" w14:textId="6CCEBCC3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Sistema de Información gerencial (MIS).</w:t>
      </w:r>
    </w:p>
    <w:p w14:paraId="69C3082A" w14:textId="74D3FE6E" w:rsidR="003C5253" w:rsidRPr="00AC6D22" w:rsidRDefault="003C5253" w:rsidP="00AC6D22">
      <w:pPr>
        <w:pStyle w:val="Prrafodelista"/>
        <w:numPr>
          <w:ilvl w:val="0"/>
          <w:numId w:val="43"/>
        </w:numPr>
        <w:tabs>
          <w:tab w:val="left" w:pos="3750"/>
        </w:tabs>
        <w:rPr>
          <w:b/>
          <w:bCs/>
          <w:sz w:val="20"/>
        </w:rPr>
      </w:pPr>
      <w:r w:rsidRPr="00AC6D22">
        <w:rPr>
          <w:b/>
          <w:bCs/>
          <w:sz w:val="20"/>
        </w:rPr>
        <w:t xml:space="preserve"> Sistema de Información empresarial</w:t>
      </w:r>
    </w:p>
    <w:p w14:paraId="7A1D1DA7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Sistema de Información de Marketing</w:t>
      </w:r>
    </w:p>
    <w:p w14:paraId="4A078D2C" w14:textId="77777777" w:rsidR="003C5253" w:rsidRPr="003C5253" w:rsidRDefault="003C5253" w:rsidP="003C5253">
      <w:pPr>
        <w:tabs>
          <w:tab w:val="left" w:pos="3750"/>
        </w:tabs>
        <w:rPr>
          <w:sz w:val="20"/>
        </w:rPr>
      </w:pPr>
      <w:r w:rsidRPr="003C5253">
        <w:rPr>
          <w:sz w:val="20"/>
        </w:rPr>
        <w:t xml:space="preserve">Sistema de </w:t>
      </w:r>
      <w:proofErr w:type="spellStart"/>
      <w:r w:rsidRPr="003C5253">
        <w:rPr>
          <w:sz w:val="20"/>
        </w:rPr>
        <w:t>Información</w:t>
      </w:r>
      <w:proofErr w:type="spellEnd"/>
      <w:r w:rsidRPr="003C5253">
        <w:rPr>
          <w:sz w:val="20"/>
        </w:rPr>
        <w:t xml:space="preserve"> </w:t>
      </w:r>
      <w:proofErr w:type="spellStart"/>
      <w:r w:rsidRPr="003C5253">
        <w:rPr>
          <w:sz w:val="20"/>
        </w:rPr>
        <w:t>Contable</w:t>
      </w:r>
      <w:proofErr w:type="spellEnd"/>
      <w:r w:rsidRPr="003C5253">
        <w:rPr>
          <w:sz w:val="20"/>
        </w:rPr>
        <w:t>.</w:t>
      </w:r>
    </w:p>
    <w:p w14:paraId="1EBFB46B" w14:textId="77777777" w:rsidR="003C5253" w:rsidRPr="003C5253" w:rsidRDefault="003C5253" w:rsidP="003C5253">
      <w:pPr>
        <w:tabs>
          <w:tab w:val="left" w:pos="3750"/>
        </w:tabs>
        <w:rPr>
          <w:sz w:val="20"/>
        </w:rPr>
      </w:pPr>
      <w:r w:rsidRPr="003C5253">
        <w:rPr>
          <w:sz w:val="20"/>
        </w:rPr>
        <w:t xml:space="preserve">Sistema de </w:t>
      </w:r>
      <w:proofErr w:type="spellStart"/>
      <w:r w:rsidRPr="003C5253">
        <w:rPr>
          <w:sz w:val="20"/>
        </w:rPr>
        <w:t>Información</w:t>
      </w:r>
      <w:proofErr w:type="spellEnd"/>
      <w:r w:rsidRPr="003C5253">
        <w:rPr>
          <w:sz w:val="20"/>
        </w:rPr>
        <w:t xml:space="preserve"> </w:t>
      </w:r>
      <w:proofErr w:type="spellStart"/>
      <w:r w:rsidRPr="003C5253">
        <w:rPr>
          <w:sz w:val="20"/>
        </w:rPr>
        <w:t>Financiera</w:t>
      </w:r>
      <w:proofErr w:type="spellEnd"/>
      <w:r w:rsidRPr="003C5253">
        <w:rPr>
          <w:sz w:val="20"/>
        </w:rPr>
        <w:t>.</w:t>
      </w:r>
    </w:p>
    <w:p w14:paraId="3B7921C5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Sistema de Información Geográfica (GIS).</w:t>
      </w:r>
    </w:p>
    <w:p w14:paraId="3111658C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Sistema de Información de Recursos Humanos.</w:t>
      </w:r>
    </w:p>
    <w:p w14:paraId="037183AE" w14:textId="77777777" w:rsidR="003C5253" w:rsidRPr="003C5253" w:rsidRDefault="003C5253" w:rsidP="003C5253">
      <w:pPr>
        <w:tabs>
          <w:tab w:val="left" w:pos="3750"/>
        </w:tabs>
        <w:rPr>
          <w:b/>
          <w:sz w:val="20"/>
          <w:lang w:val="es-MX"/>
        </w:rPr>
      </w:pPr>
    </w:p>
    <w:p w14:paraId="77CB825E" w14:textId="51702CD1" w:rsidR="003C5253" w:rsidRPr="003C5253" w:rsidRDefault="003C5253" w:rsidP="003C5253">
      <w:pPr>
        <w:tabs>
          <w:tab w:val="left" w:pos="3750"/>
        </w:tabs>
        <w:rPr>
          <w:b/>
          <w:sz w:val="20"/>
          <w:lang w:val="es-MX"/>
        </w:rPr>
      </w:pPr>
      <w:r w:rsidRPr="003C5253">
        <w:rPr>
          <w:b/>
          <w:sz w:val="20"/>
          <w:lang w:val="es-MX"/>
        </w:rPr>
        <w:t xml:space="preserve">Objetivo del sistema:  </w:t>
      </w:r>
    </w:p>
    <w:p w14:paraId="55553A9F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Le permitirá al usuario obtener información sobre el producto/servicio del negocio, le ofrecerá servicios de repostería, le permitirá ver la variedad de los productos y presentaciones, podrá comprar y pagar en línea, le permitirá obtener ofertas, beneficios y descuentos.</w:t>
      </w:r>
    </w:p>
    <w:p w14:paraId="41B6C3F2" w14:textId="77777777" w:rsidR="003C5253" w:rsidRPr="003C5253" w:rsidRDefault="003C5253" w:rsidP="003C5253">
      <w:pPr>
        <w:tabs>
          <w:tab w:val="left" w:pos="3750"/>
        </w:tabs>
        <w:rPr>
          <w:b/>
          <w:sz w:val="20"/>
          <w:lang w:val="es-MX"/>
        </w:rPr>
      </w:pPr>
    </w:p>
    <w:p w14:paraId="1B88011E" w14:textId="77777777" w:rsidR="003C5253" w:rsidRPr="003C5253" w:rsidRDefault="003C5253" w:rsidP="00177B8A">
      <w:pPr>
        <w:tabs>
          <w:tab w:val="left" w:pos="3750"/>
        </w:tabs>
        <w:rPr>
          <w:b/>
          <w:sz w:val="20"/>
          <w:lang w:val="es-MX"/>
        </w:rPr>
      </w:pPr>
      <w:r w:rsidRPr="003C5253">
        <w:rPr>
          <w:b/>
          <w:sz w:val="20"/>
          <w:lang w:val="es-MX"/>
        </w:rPr>
        <w:t>Lista de funciones con las que interactúa el usuario.</w:t>
      </w:r>
    </w:p>
    <w:p w14:paraId="4B9FAC72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AR"/>
        </w:rPr>
        <w:t>Registro de cuenta.</w:t>
      </w:r>
    </w:p>
    <w:p w14:paraId="47A7755E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 xml:space="preserve">Acceso (Google, Facebook, </w:t>
      </w:r>
      <w:proofErr w:type="spellStart"/>
      <w:r w:rsidRPr="003C5253">
        <w:rPr>
          <w:sz w:val="20"/>
          <w:lang w:val="es-MX"/>
        </w:rPr>
        <w:t>etc</w:t>
      </w:r>
      <w:proofErr w:type="spellEnd"/>
      <w:r w:rsidRPr="003C5253">
        <w:rPr>
          <w:sz w:val="20"/>
          <w:lang w:val="es-MX"/>
        </w:rPr>
        <w:t>).</w:t>
      </w:r>
    </w:p>
    <w:p w14:paraId="7E4E7CD3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Opción de búsqueda.</w:t>
      </w:r>
    </w:p>
    <w:p w14:paraId="24179727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Menú.</w:t>
      </w:r>
    </w:p>
    <w:p w14:paraId="380E673E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Promociones.</w:t>
      </w:r>
    </w:p>
    <w:p w14:paraId="1B9B9895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Descuentos.</w:t>
      </w:r>
    </w:p>
    <w:p w14:paraId="3B39448D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 xml:space="preserve">En el inicio se muestra una selección de sugerencias del día. </w:t>
      </w:r>
    </w:p>
    <w:p w14:paraId="1F07A672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Categorías para escoger (Pasteles, gelatinas, dulces, bebidas, helados).</w:t>
      </w:r>
    </w:p>
    <w:p w14:paraId="0389395C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Desglose de productos a ofrecer (diseño, temporada, sabores, tipos, tamaños, eventos).</w:t>
      </w:r>
    </w:p>
    <w:p w14:paraId="426A3F03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Agregar productos al carrito.</w:t>
      </w:r>
    </w:p>
    <w:p w14:paraId="01001F99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Barra de búsqueda.</w:t>
      </w:r>
    </w:p>
    <w:p w14:paraId="7CC8EB53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proofErr w:type="spellStart"/>
      <w:r w:rsidRPr="003C5253">
        <w:rPr>
          <w:sz w:val="20"/>
          <w:lang w:val="es-MX"/>
        </w:rPr>
        <w:t>Pagina</w:t>
      </w:r>
      <w:proofErr w:type="spellEnd"/>
      <w:r w:rsidRPr="003C5253">
        <w:rPr>
          <w:sz w:val="20"/>
          <w:lang w:val="es-MX"/>
        </w:rPr>
        <w:t xml:space="preserve"> de error de búsqueda.</w:t>
      </w:r>
    </w:p>
    <w:p w14:paraId="42F8B894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Sugerencias de productos.</w:t>
      </w:r>
    </w:p>
    <w:p w14:paraId="5ACDDAA8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Redes sociales para interactuar (Facebook, Instagram, YouTube).</w:t>
      </w:r>
    </w:p>
    <w:p w14:paraId="264A5785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AR"/>
        </w:rPr>
      </w:pPr>
      <w:proofErr w:type="spellStart"/>
      <w:r w:rsidRPr="003C5253">
        <w:rPr>
          <w:sz w:val="20"/>
          <w:lang w:val="es-AR"/>
        </w:rPr>
        <w:t>Chatbot</w:t>
      </w:r>
      <w:proofErr w:type="spellEnd"/>
      <w:r w:rsidRPr="003C5253">
        <w:rPr>
          <w:sz w:val="20"/>
          <w:lang w:val="es-AR"/>
        </w:rPr>
        <w:t>.</w:t>
      </w:r>
    </w:p>
    <w:p w14:paraId="0D0C3FCB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Enlace de ubicación de sucursales.</w:t>
      </w:r>
    </w:p>
    <w:p w14:paraId="29F8043F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lastRenderedPageBreak/>
        <w:t>Mapa con ubicaciones cerca de ti.</w:t>
      </w:r>
    </w:p>
    <w:p w14:paraId="2AC7B2E4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Formas de pago.</w:t>
      </w:r>
    </w:p>
    <w:p w14:paraId="4A268BAD" w14:textId="77777777" w:rsidR="003C5253" w:rsidRP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Historial de compra</w:t>
      </w:r>
    </w:p>
    <w:p w14:paraId="43C94430" w14:textId="16F25DCB" w:rsidR="003C5253" w:rsidRDefault="003C5253" w:rsidP="003C5253">
      <w:pPr>
        <w:numPr>
          <w:ilvl w:val="0"/>
          <w:numId w:val="31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Aviso de privacidad.</w:t>
      </w:r>
    </w:p>
    <w:p w14:paraId="6B05030B" w14:textId="77777777" w:rsidR="003C5253" w:rsidRPr="003C5253" w:rsidRDefault="003C5253" w:rsidP="00812C8B">
      <w:pPr>
        <w:tabs>
          <w:tab w:val="left" w:pos="3750"/>
        </w:tabs>
        <w:rPr>
          <w:sz w:val="20"/>
          <w:lang w:val="es-AR"/>
        </w:rPr>
      </w:pPr>
    </w:p>
    <w:p w14:paraId="797BA192" w14:textId="0F80399D" w:rsidR="00812C8B" w:rsidRDefault="003C5253" w:rsidP="003C5253">
      <w:pPr>
        <w:tabs>
          <w:tab w:val="left" w:pos="3750"/>
        </w:tabs>
        <w:rPr>
          <w:b/>
          <w:sz w:val="20"/>
          <w:lang w:val="es-MX"/>
        </w:rPr>
      </w:pPr>
      <w:r w:rsidRPr="003C5253">
        <w:rPr>
          <w:b/>
          <w:sz w:val="20"/>
          <w:lang w:val="es-MX"/>
        </w:rPr>
        <w:t>Algoritmo del sistema creado (Página web de Repostería)</w:t>
      </w:r>
    </w:p>
    <w:p w14:paraId="452EF1D5" w14:textId="77777777" w:rsidR="00D97426" w:rsidRPr="003C5253" w:rsidRDefault="00D97426" w:rsidP="003C5253">
      <w:pPr>
        <w:tabs>
          <w:tab w:val="left" w:pos="3750"/>
        </w:tabs>
        <w:rPr>
          <w:b/>
          <w:sz w:val="20"/>
          <w:lang w:val="es-MX"/>
        </w:rPr>
      </w:pPr>
    </w:p>
    <w:p w14:paraId="55A6D3FB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b/>
          <w:sz w:val="20"/>
          <w:lang w:val="es-MX"/>
        </w:rPr>
        <w:t xml:space="preserve">Entrada: </w:t>
      </w:r>
      <w:r w:rsidRPr="003C5253">
        <w:rPr>
          <w:sz w:val="20"/>
          <w:lang w:val="es-MX"/>
        </w:rPr>
        <w:t>búsqueda del producto.</w:t>
      </w:r>
    </w:p>
    <w:p w14:paraId="7C1F3001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b/>
          <w:sz w:val="20"/>
          <w:lang w:val="es-MX"/>
        </w:rPr>
        <w:t>Salida:</w:t>
      </w:r>
      <w:r w:rsidRPr="003C5253">
        <w:rPr>
          <w:sz w:val="20"/>
          <w:lang w:val="es-MX"/>
        </w:rPr>
        <w:t xml:space="preserve"> producto entregado.</w:t>
      </w:r>
    </w:p>
    <w:p w14:paraId="53817ED0" w14:textId="77777777" w:rsidR="003C5253" w:rsidRPr="003C5253" w:rsidRDefault="003C5253" w:rsidP="003C5253">
      <w:pPr>
        <w:tabs>
          <w:tab w:val="left" w:pos="3750"/>
        </w:tabs>
        <w:rPr>
          <w:b/>
          <w:sz w:val="20"/>
          <w:lang w:val="es-MX"/>
        </w:rPr>
      </w:pPr>
    </w:p>
    <w:p w14:paraId="29EAD37F" w14:textId="77777777" w:rsidR="003C5253" w:rsidRPr="003C5253" w:rsidRDefault="003C5253" w:rsidP="003C5253">
      <w:pPr>
        <w:numPr>
          <w:ilvl w:val="0"/>
          <w:numId w:val="27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Inicio.</w:t>
      </w:r>
    </w:p>
    <w:p w14:paraId="30C07220" w14:textId="77777777" w:rsidR="003C5253" w:rsidRPr="003C5253" w:rsidRDefault="003C5253" w:rsidP="003C5253">
      <w:pPr>
        <w:numPr>
          <w:ilvl w:val="0"/>
          <w:numId w:val="27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Ingresa a la página.</w:t>
      </w:r>
    </w:p>
    <w:p w14:paraId="61E6F7EF" w14:textId="77777777" w:rsidR="003C5253" w:rsidRPr="003C5253" w:rsidRDefault="003C5253" w:rsidP="003C5253">
      <w:pPr>
        <w:numPr>
          <w:ilvl w:val="0"/>
          <w:numId w:val="27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Crea una cuenta.</w:t>
      </w:r>
    </w:p>
    <w:p w14:paraId="74C28282" w14:textId="77777777" w:rsidR="003C5253" w:rsidRPr="003C5253" w:rsidRDefault="003C5253" w:rsidP="003C5253">
      <w:pPr>
        <w:numPr>
          <w:ilvl w:val="0"/>
          <w:numId w:val="27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Revisa los términos de privacidad.</w:t>
      </w:r>
    </w:p>
    <w:p w14:paraId="6515AAA3" w14:textId="77777777" w:rsidR="003C5253" w:rsidRPr="003C5253" w:rsidRDefault="003C5253" w:rsidP="003C5253">
      <w:pPr>
        <w:numPr>
          <w:ilvl w:val="0"/>
          <w:numId w:val="27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 xml:space="preserve">Busca lo que se te antoja con ayuda del </w:t>
      </w:r>
      <w:proofErr w:type="spellStart"/>
      <w:r w:rsidRPr="003C5253">
        <w:rPr>
          <w:sz w:val="20"/>
          <w:lang w:val="es-MX"/>
        </w:rPr>
        <w:t>chatbot</w:t>
      </w:r>
      <w:proofErr w:type="spellEnd"/>
      <w:r w:rsidRPr="003C5253">
        <w:rPr>
          <w:sz w:val="20"/>
          <w:lang w:val="es-MX"/>
        </w:rPr>
        <w:t xml:space="preserve"> o el buscador.</w:t>
      </w:r>
    </w:p>
    <w:p w14:paraId="0B402156" w14:textId="77777777" w:rsidR="003C5253" w:rsidRPr="003C5253" w:rsidRDefault="003C5253" w:rsidP="003C5253">
      <w:pPr>
        <w:numPr>
          <w:ilvl w:val="0"/>
          <w:numId w:val="27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Interactúa con el menú de la página.</w:t>
      </w:r>
    </w:p>
    <w:p w14:paraId="364B85DB" w14:textId="77777777" w:rsidR="003C5253" w:rsidRPr="003C5253" w:rsidRDefault="003C5253" w:rsidP="003C5253">
      <w:pPr>
        <w:numPr>
          <w:ilvl w:val="0"/>
          <w:numId w:val="27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Revisa historial, descuentos y promociones.</w:t>
      </w:r>
    </w:p>
    <w:p w14:paraId="0A5B0372" w14:textId="77777777" w:rsidR="003C5253" w:rsidRPr="003C5253" w:rsidRDefault="003C5253" w:rsidP="003C5253">
      <w:pPr>
        <w:numPr>
          <w:ilvl w:val="0"/>
          <w:numId w:val="27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Entra a las diferentes opciones del producto que se tienen.</w:t>
      </w:r>
    </w:p>
    <w:p w14:paraId="609FDA91" w14:textId="77777777" w:rsidR="003C5253" w:rsidRPr="003C5253" w:rsidRDefault="003C5253" w:rsidP="003C5253">
      <w:pPr>
        <w:numPr>
          <w:ilvl w:val="0"/>
          <w:numId w:val="27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Agrega tu producto al carrito/canasta de compras.</w:t>
      </w:r>
    </w:p>
    <w:p w14:paraId="6F90E8AE" w14:textId="77777777" w:rsidR="003C5253" w:rsidRPr="003C5253" w:rsidRDefault="003C5253" w:rsidP="003C5253">
      <w:pPr>
        <w:numPr>
          <w:ilvl w:val="0"/>
          <w:numId w:val="27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Realiza el pago para iniciar el proceso de entrega del producto.</w:t>
      </w:r>
    </w:p>
    <w:p w14:paraId="253B4CA8" w14:textId="77777777" w:rsidR="003C5253" w:rsidRPr="003C5253" w:rsidRDefault="003C5253" w:rsidP="003C5253">
      <w:pPr>
        <w:numPr>
          <w:ilvl w:val="0"/>
          <w:numId w:val="27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Visualiza el estado de compra de tu producto.</w:t>
      </w:r>
    </w:p>
    <w:p w14:paraId="6EF87CCE" w14:textId="77777777" w:rsidR="003C5253" w:rsidRPr="003C5253" w:rsidRDefault="003C5253" w:rsidP="003C5253">
      <w:pPr>
        <w:numPr>
          <w:ilvl w:val="0"/>
          <w:numId w:val="27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Interactúa en nuestras redes sociales.</w:t>
      </w:r>
    </w:p>
    <w:p w14:paraId="12F1F0A9" w14:textId="305A1B80" w:rsidR="003C5253" w:rsidRPr="003C5253" w:rsidRDefault="003C5253" w:rsidP="003C5253">
      <w:pPr>
        <w:numPr>
          <w:ilvl w:val="0"/>
          <w:numId w:val="27"/>
        </w:num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Califica nuestro servicio de acuerdo con tu opinión.</w:t>
      </w:r>
    </w:p>
    <w:p w14:paraId="66AA3AB1" w14:textId="77777777" w:rsidR="003C5253" w:rsidRPr="003C5253" w:rsidRDefault="003C5253" w:rsidP="003C5253">
      <w:pPr>
        <w:tabs>
          <w:tab w:val="left" w:pos="3750"/>
        </w:tabs>
        <w:rPr>
          <w:b/>
          <w:sz w:val="20"/>
          <w:lang w:val="es-MX"/>
        </w:rPr>
      </w:pPr>
    </w:p>
    <w:p w14:paraId="2B9A7417" w14:textId="77777777" w:rsidR="003C5253" w:rsidRPr="003C5253" w:rsidRDefault="003C5253" w:rsidP="00177B8A">
      <w:pPr>
        <w:tabs>
          <w:tab w:val="left" w:pos="3750"/>
        </w:tabs>
        <w:rPr>
          <w:b/>
          <w:sz w:val="20"/>
          <w:lang w:val="es-MX"/>
        </w:rPr>
      </w:pPr>
      <w:r w:rsidRPr="003C5253">
        <w:rPr>
          <w:b/>
          <w:sz w:val="20"/>
          <w:lang w:val="es-MX"/>
        </w:rPr>
        <w:t xml:space="preserve">Links de los sistemas que tomaron de referencia. </w:t>
      </w:r>
    </w:p>
    <w:p w14:paraId="5F645D63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</w:p>
    <w:p w14:paraId="285F804C" w14:textId="77777777" w:rsidR="003C5253" w:rsidRPr="00FE14EC" w:rsidRDefault="003C5253" w:rsidP="00FE14EC">
      <w:pPr>
        <w:pStyle w:val="Prrafodelista"/>
        <w:numPr>
          <w:ilvl w:val="0"/>
          <w:numId w:val="42"/>
        </w:numPr>
        <w:tabs>
          <w:tab w:val="left" w:pos="3750"/>
        </w:tabs>
        <w:rPr>
          <w:sz w:val="20"/>
        </w:rPr>
      </w:pPr>
      <w:proofErr w:type="spellStart"/>
      <w:r w:rsidRPr="00FE14EC">
        <w:rPr>
          <w:sz w:val="20"/>
        </w:rPr>
        <w:t>Pastelería</w:t>
      </w:r>
      <w:proofErr w:type="spellEnd"/>
      <w:r w:rsidRPr="00FE14EC">
        <w:rPr>
          <w:sz w:val="20"/>
        </w:rPr>
        <w:t xml:space="preserve"> ok</w:t>
      </w:r>
    </w:p>
    <w:p w14:paraId="72C9BB93" w14:textId="77777777" w:rsidR="003C5253" w:rsidRPr="003C5253" w:rsidRDefault="003C5253" w:rsidP="003C5253">
      <w:pPr>
        <w:tabs>
          <w:tab w:val="left" w:pos="3750"/>
        </w:tabs>
        <w:rPr>
          <w:sz w:val="20"/>
        </w:rPr>
      </w:pPr>
      <w:hyperlink r:id="rId15">
        <w:r w:rsidRPr="003C5253">
          <w:rPr>
            <w:rStyle w:val="Hipervnculo"/>
            <w:sz w:val="20"/>
          </w:rPr>
          <w:t>https://www.pasteleriaok.com.mx/</w:t>
        </w:r>
      </w:hyperlink>
      <w:r w:rsidRPr="003C5253">
        <w:rPr>
          <w:sz w:val="20"/>
        </w:rPr>
        <w:t xml:space="preserve"> </w:t>
      </w:r>
    </w:p>
    <w:p w14:paraId="402DD9AF" w14:textId="77777777" w:rsidR="003C5253" w:rsidRPr="00FE14EC" w:rsidRDefault="003C5253" w:rsidP="00FE14EC">
      <w:pPr>
        <w:pStyle w:val="Prrafodelista"/>
        <w:numPr>
          <w:ilvl w:val="0"/>
          <w:numId w:val="41"/>
        </w:numPr>
        <w:tabs>
          <w:tab w:val="left" w:pos="3750"/>
        </w:tabs>
        <w:rPr>
          <w:sz w:val="20"/>
        </w:rPr>
      </w:pPr>
      <w:proofErr w:type="spellStart"/>
      <w:r w:rsidRPr="00FE14EC">
        <w:rPr>
          <w:sz w:val="20"/>
        </w:rPr>
        <w:t>Pastelería</w:t>
      </w:r>
      <w:proofErr w:type="spellEnd"/>
      <w:r w:rsidRPr="00FE14EC">
        <w:rPr>
          <w:sz w:val="20"/>
        </w:rPr>
        <w:t xml:space="preserve"> la casita </w:t>
      </w:r>
    </w:p>
    <w:p w14:paraId="3A04DBFA" w14:textId="77777777" w:rsidR="003C5253" w:rsidRPr="003C5253" w:rsidRDefault="003C5253" w:rsidP="003C5253">
      <w:pPr>
        <w:tabs>
          <w:tab w:val="left" w:pos="3750"/>
        </w:tabs>
        <w:rPr>
          <w:sz w:val="20"/>
        </w:rPr>
      </w:pPr>
      <w:hyperlink r:id="rId16">
        <w:r w:rsidRPr="003C5253">
          <w:rPr>
            <w:rStyle w:val="Hipervnculo"/>
            <w:sz w:val="20"/>
          </w:rPr>
          <w:t>https://pastelerialacasita.com/pastelitos.html</w:t>
        </w:r>
      </w:hyperlink>
      <w:r w:rsidRPr="003C5253">
        <w:rPr>
          <w:sz w:val="20"/>
        </w:rPr>
        <w:t xml:space="preserve"> </w:t>
      </w:r>
    </w:p>
    <w:p w14:paraId="6777D1A5" w14:textId="77777777" w:rsidR="003C5253" w:rsidRPr="00FE14EC" w:rsidRDefault="003C5253" w:rsidP="00FE14EC">
      <w:pPr>
        <w:pStyle w:val="Prrafodelista"/>
        <w:numPr>
          <w:ilvl w:val="0"/>
          <w:numId w:val="40"/>
        </w:numPr>
        <w:tabs>
          <w:tab w:val="left" w:pos="3750"/>
        </w:tabs>
        <w:rPr>
          <w:sz w:val="20"/>
        </w:rPr>
      </w:pPr>
      <w:r w:rsidRPr="00FE14EC">
        <w:rPr>
          <w:sz w:val="20"/>
        </w:rPr>
        <w:t>Marisa</w:t>
      </w:r>
    </w:p>
    <w:p w14:paraId="7AB2A03F" w14:textId="77777777" w:rsidR="003C5253" w:rsidRPr="003C5253" w:rsidRDefault="003C5253" w:rsidP="003C5253">
      <w:pPr>
        <w:tabs>
          <w:tab w:val="left" w:pos="3750"/>
        </w:tabs>
        <w:rPr>
          <w:sz w:val="20"/>
        </w:rPr>
      </w:pPr>
      <w:hyperlink r:id="rId17">
        <w:r w:rsidRPr="003C5253">
          <w:rPr>
            <w:rStyle w:val="Hipervnculo"/>
            <w:sz w:val="20"/>
          </w:rPr>
          <w:t>https://www.marisa.mx/account/login</w:t>
        </w:r>
      </w:hyperlink>
      <w:r w:rsidRPr="003C5253">
        <w:rPr>
          <w:sz w:val="20"/>
        </w:rPr>
        <w:t xml:space="preserve"> </w:t>
      </w:r>
    </w:p>
    <w:p w14:paraId="31BA9403" w14:textId="77777777" w:rsidR="003C5253" w:rsidRPr="00FE14EC" w:rsidRDefault="003C5253" w:rsidP="00FE14EC">
      <w:pPr>
        <w:pStyle w:val="Prrafodelista"/>
        <w:numPr>
          <w:ilvl w:val="0"/>
          <w:numId w:val="39"/>
        </w:numPr>
        <w:tabs>
          <w:tab w:val="left" w:pos="3750"/>
        </w:tabs>
        <w:rPr>
          <w:sz w:val="20"/>
        </w:rPr>
      </w:pPr>
      <w:proofErr w:type="spellStart"/>
      <w:r w:rsidRPr="00FE14EC">
        <w:rPr>
          <w:sz w:val="20"/>
        </w:rPr>
        <w:t>Batya</w:t>
      </w:r>
      <w:proofErr w:type="spellEnd"/>
    </w:p>
    <w:p w14:paraId="5DCD0C22" w14:textId="77777777" w:rsidR="003C5253" w:rsidRPr="003C5253" w:rsidRDefault="003C5253" w:rsidP="003C5253">
      <w:pPr>
        <w:tabs>
          <w:tab w:val="left" w:pos="3750"/>
        </w:tabs>
        <w:rPr>
          <w:sz w:val="20"/>
        </w:rPr>
      </w:pPr>
      <w:hyperlink r:id="rId18">
        <w:r w:rsidRPr="003C5253">
          <w:rPr>
            <w:rStyle w:val="Hipervnculo"/>
            <w:sz w:val="20"/>
          </w:rPr>
          <w:t>https://batya.mx/</w:t>
        </w:r>
      </w:hyperlink>
    </w:p>
    <w:p w14:paraId="1E575469" w14:textId="77777777" w:rsidR="003C5253" w:rsidRPr="00FE14EC" w:rsidRDefault="003C5253" w:rsidP="00FE14EC">
      <w:pPr>
        <w:pStyle w:val="Prrafodelista"/>
        <w:numPr>
          <w:ilvl w:val="0"/>
          <w:numId w:val="38"/>
        </w:numPr>
        <w:tabs>
          <w:tab w:val="left" w:pos="3750"/>
        </w:tabs>
        <w:rPr>
          <w:sz w:val="20"/>
        </w:rPr>
      </w:pPr>
      <w:r w:rsidRPr="00FE14EC">
        <w:rPr>
          <w:sz w:val="20"/>
        </w:rPr>
        <w:t xml:space="preserve">Oh Pastel </w:t>
      </w:r>
    </w:p>
    <w:p w14:paraId="174E14BE" w14:textId="77777777" w:rsidR="003C5253" w:rsidRPr="003C5253" w:rsidRDefault="003C5253" w:rsidP="003C5253">
      <w:pPr>
        <w:tabs>
          <w:tab w:val="left" w:pos="3750"/>
        </w:tabs>
        <w:rPr>
          <w:sz w:val="20"/>
        </w:rPr>
      </w:pPr>
      <w:hyperlink r:id="rId19">
        <w:r w:rsidRPr="003C5253">
          <w:rPr>
            <w:rStyle w:val="Hipervnculo"/>
            <w:sz w:val="20"/>
          </w:rPr>
          <w:t>https://www.ohpastel.com/</w:t>
        </w:r>
      </w:hyperlink>
      <w:r w:rsidRPr="003C5253">
        <w:rPr>
          <w:sz w:val="20"/>
        </w:rPr>
        <w:t xml:space="preserve"> </w:t>
      </w:r>
    </w:p>
    <w:p w14:paraId="297E7346" w14:textId="77777777" w:rsidR="003C5253" w:rsidRPr="003C5253" w:rsidRDefault="003C5253" w:rsidP="003C5253">
      <w:pPr>
        <w:tabs>
          <w:tab w:val="left" w:pos="3750"/>
        </w:tabs>
        <w:rPr>
          <w:sz w:val="20"/>
        </w:rPr>
      </w:pPr>
    </w:p>
    <w:p w14:paraId="73190B62" w14:textId="77777777" w:rsidR="003C5253" w:rsidRPr="003C5253" w:rsidRDefault="003C5253" w:rsidP="003C5253">
      <w:pPr>
        <w:tabs>
          <w:tab w:val="left" w:pos="3750"/>
        </w:tabs>
        <w:rPr>
          <w:sz w:val="20"/>
        </w:rPr>
      </w:pPr>
    </w:p>
    <w:p w14:paraId="22D6AF55" w14:textId="77777777" w:rsidR="003C5253" w:rsidRPr="003C5253" w:rsidRDefault="003C5253" w:rsidP="003C5253">
      <w:pPr>
        <w:tabs>
          <w:tab w:val="left" w:pos="3750"/>
        </w:tabs>
        <w:rPr>
          <w:sz w:val="20"/>
        </w:rPr>
      </w:pPr>
    </w:p>
    <w:p w14:paraId="211105C1" w14:textId="77777777" w:rsidR="003C5253" w:rsidRPr="003C5253" w:rsidRDefault="003C5253" w:rsidP="003C5253">
      <w:pPr>
        <w:numPr>
          <w:ilvl w:val="0"/>
          <w:numId w:val="21"/>
        </w:numPr>
        <w:tabs>
          <w:tab w:val="left" w:pos="3750"/>
        </w:tabs>
        <w:rPr>
          <w:b/>
          <w:bCs/>
          <w:sz w:val="20"/>
          <w:lang w:val="es-AR"/>
        </w:rPr>
      </w:pPr>
      <w:r w:rsidRPr="003C5253">
        <w:rPr>
          <w:b/>
          <w:bCs/>
          <w:sz w:val="20"/>
          <w:lang w:val="es-AR"/>
        </w:rPr>
        <w:t>Avance del proyecto</w:t>
      </w:r>
    </w:p>
    <w:p w14:paraId="25168798" w14:textId="77777777" w:rsidR="003C5253" w:rsidRPr="003C5253" w:rsidRDefault="003C5253" w:rsidP="003C5253">
      <w:pPr>
        <w:tabs>
          <w:tab w:val="left" w:pos="3750"/>
        </w:tabs>
        <w:rPr>
          <w:sz w:val="20"/>
        </w:rPr>
      </w:pPr>
    </w:p>
    <w:p w14:paraId="6C5C9AD2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 xml:space="preserve">Prototipo 1 de la pastelería: </w:t>
      </w:r>
      <w:hyperlink r:id="rId20" w:history="1">
        <w:r w:rsidRPr="003C5253">
          <w:rPr>
            <w:rStyle w:val="Hipervnculo"/>
            <w:sz w:val="20"/>
            <w:lang w:val="es-MX"/>
          </w:rPr>
          <w:t>https://www.figma.com/file/AtxXOoNKxYnJ</w:t>
        </w:r>
        <w:r w:rsidRPr="003C5253">
          <w:rPr>
            <w:rStyle w:val="Hipervnculo"/>
            <w:sz w:val="20"/>
            <w:lang w:val="es-MX"/>
          </w:rPr>
          <w:t>f</w:t>
        </w:r>
        <w:r w:rsidRPr="003C5253">
          <w:rPr>
            <w:rStyle w:val="Hipervnculo"/>
            <w:sz w:val="20"/>
            <w:lang w:val="es-MX"/>
          </w:rPr>
          <w:t>WLdlix3dc/Pasteler%C3%ADa?node-id=0%3A1</w:t>
        </w:r>
      </w:hyperlink>
    </w:p>
    <w:p w14:paraId="37AC6ADE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</w:p>
    <w:p w14:paraId="72D9E626" w14:textId="65BF5202" w:rsidR="003C5253" w:rsidRPr="003C5253" w:rsidRDefault="00AC6D22" w:rsidP="00AC6D22">
      <w:pPr>
        <w:widowControl/>
        <w:spacing w:before="0" w:after="0" w:line="240" w:lineRule="auto"/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p w14:paraId="2C5F35F8" w14:textId="77777777" w:rsidR="003C5253" w:rsidRPr="003C5253" w:rsidRDefault="003C5253" w:rsidP="003C5253">
      <w:pPr>
        <w:tabs>
          <w:tab w:val="left" w:pos="3750"/>
        </w:tabs>
        <w:jc w:val="center"/>
        <w:rPr>
          <w:rFonts w:ascii="Georgia" w:hAnsi="Georgia"/>
          <w:bCs/>
          <w:sz w:val="32"/>
          <w:szCs w:val="32"/>
          <w:lang w:val="es-MX"/>
        </w:rPr>
      </w:pPr>
      <w:r w:rsidRPr="003C5253">
        <w:rPr>
          <w:rFonts w:ascii="Georgia" w:hAnsi="Georgia"/>
          <w:bCs/>
          <w:sz w:val="32"/>
          <w:szCs w:val="32"/>
          <w:lang w:val="es-MX"/>
        </w:rPr>
        <w:lastRenderedPageBreak/>
        <w:t>Especificación del proyecto 2</w:t>
      </w:r>
    </w:p>
    <w:p w14:paraId="5BA62FCD" w14:textId="069D55B2" w:rsidR="003C5253" w:rsidRPr="003C5253" w:rsidRDefault="003C5253" w:rsidP="003C5253">
      <w:pPr>
        <w:tabs>
          <w:tab w:val="left" w:pos="3750"/>
        </w:tabs>
        <w:jc w:val="center"/>
        <w:rPr>
          <w:rFonts w:ascii="Georgia" w:hAnsi="Georgia"/>
          <w:bCs/>
          <w:sz w:val="20"/>
          <w:lang w:val="es-MX"/>
        </w:rPr>
      </w:pPr>
      <w:r w:rsidRPr="003C5253">
        <w:rPr>
          <w:rFonts w:ascii="Georgia" w:hAnsi="Georgia"/>
          <w:bCs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9947CBD" wp14:editId="7C610B9F">
                <wp:simplePos x="0" y="0"/>
                <wp:positionH relativeFrom="column">
                  <wp:posOffset>3999675</wp:posOffset>
                </wp:positionH>
                <wp:positionV relativeFrom="paragraph">
                  <wp:posOffset>75565</wp:posOffset>
                </wp:positionV>
                <wp:extent cx="647700" cy="0"/>
                <wp:effectExtent l="57150" t="38100" r="57150" b="952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CF096" id="Conector recto 8" o:spid="_x0000_s1026" style="position:absolute;flip:x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95pt,5.95pt" to="365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C5253">
        <w:rPr>
          <w:rFonts w:ascii="Georgia" w:hAnsi="Georgia"/>
          <w:bCs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D73219" wp14:editId="3207C3AE">
                <wp:simplePos x="0" y="0"/>
                <wp:positionH relativeFrom="column">
                  <wp:posOffset>1398905</wp:posOffset>
                </wp:positionH>
                <wp:positionV relativeFrom="paragraph">
                  <wp:posOffset>73025</wp:posOffset>
                </wp:positionV>
                <wp:extent cx="647700" cy="0"/>
                <wp:effectExtent l="57150" t="38100" r="57150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94E65" id="Conector recto 9" o:spid="_x0000_s1026" style="position:absolute;flip:x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5pt,5.75pt" to="161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C5253">
        <w:rPr>
          <w:rFonts w:ascii="Georgia" w:hAnsi="Georgia"/>
          <w:bCs/>
          <w:sz w:val="20"/>
          <w:lang w:val="es-MX"/>
        </w:rPr>
        <w:t>Aplicación para encontrar amigos</w:t>
      </w:r>
    </w:p>
    <w:p w14:paraId="1184BAF8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</w:p>
    <w:p w14:paraId="1F7556AE" w14:textId="53C465D9" w:rsidR="00AC6D22" w:rsidRDefault="003C5253" w:rsidP="003C5253">
      <w:pPr>
        <w:tabs>
          <w:tab w:val="left" w:pos="3750"/>
        </w:tabs>
        <w:rPr>
          <w:b/>
          <w:sz w:val="20"/>
          <w:lang w:val="es-MX"/>
        </w:rPr>
      </w:pPr>
      <w:r w:rsidRPr="003C5253">
        <w:rPr>
          <w:b/>
          <w:sz w:val="20"/>
          <w:lang w:val="es-MX"/>
        </w:rPr>
        <w:t>Tipos de sistemas</w:t>
      </w:r>
      <w:r w:rsidR="00571F48">
        <w:rPr>
          <w:b/>
          <w:sz w:val="20"/>
          <w:lang w:val="es-MX"/>
        </w:rPr>
        <w:t>:</w:t>
      </w:r>
      <w:r w:rsidRPr="003C5253">
        <w:rPr>
          <w:b/>
          <w:sz w:val="20"/>
          <w:lang w:val="es-MX"/>
        </w:rPr>
        <w:t xml:space="preserve"> </w:t>
      </w:r>
    </w:p>
    <w:p w14:paraId="64156B9F" w14:textId="7AA6C690" w:rsidR="00AC6D22" w:rsidRPr="00D97426" w:rsidRDefault="00AC6D22" w:rsidP="00D97426">
      <w:pPr>
        <w:pStyle w:val="Prrafodelista"/>
        <w:numPr>
          <w:ilvl w:val="0"/>
          <w:numId w:val="43"/>
        </w:numPr>
        <w:tabs>
          <w:tab w:val="left" w:pos="3750"/>
        </w:tabs>
        <w:rPr>
          <w:b/>
          <w:bCs/>
          <w:sz w:val="20"/>
        </w:rPr>
      </w:pPr>
      <w:r w:rsidRPr="00D97426">
        <w:rPr>
          <w:b/>
          <w:bCs/>
          <w:sz w:val="20"/>
        </w:rPr>
        <w:t>Sistema de Apoyo a las Operaciones</w:t>
      </w:r>
    </w:p>
    <w:p w14:paraId="25F9FED5" w14:textId="3A0B6568" w:rsidR="00AC6D22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Sistema Transaccional</w:t>
      </w:r>
    </w:p>
    <w:p w14:paraId="7E2C9126" w14:textId="329E9FDC" w:rsidR="00AC6D22" w:rsidRPr="00D97426" w:rsidRDefault="00AC6D22" w:rsidP="00D97426">
      <w:pPr>
        <w:pStyle w:val="Prrafodelista"/>
        <w:numPr>
          <w:ilvl w:val="0"/>
          <w:numId w:val="43"/>
        </w:numPr>
        <w:tabs>
          <w:tab w:val="left" w:pos="3750"/>
        </w:tabs>
        <w:rPr>
          <w:b/>
          <w:bCs/>
          <w:sz w:val="20"/>
        </w:rPr>
      </w:pPr>
      <w:r w:rsidRPr="00D97426">
        <w:rPr>
          <w:b/>
          <w:bCs/>
          <w:sz w:val="20"/>
        </w:rPr>
        <w:t>Sistema de apoyo Administrativo-Gerencial</w:t>
      </w:r>
    </w:p>
    <w:p w14:paraId="090180C4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Sistemas expertos</w:t>
      </w:r>
    </w:p>
    <w:p w14:paraId="66614807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 xml:space="preserve">Sistema al apoyo de toma de decisiones </w:t>
      </w:r>
    </w:p>
    <w:p w14:paraId="3D1519B2" w14:textId="35006241" w:rsid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 xml:space="preserve">Sistema de soporte a la toma de decisiones </w:t>
      </w:r>
    </w:p>
    <w:p w14:paraId="6AC62456" w14:textId="0C24154A" w:rsidR="003C5253" w:rsidRPr="00D97426" w:rsidRDefault="00D97426" w:rsidP="003C5253">
      <w:pPr>
        <w:pStyle w:val="Prrafodelista"/>
        <w:numPr>
          <w:ilvl w:val="0"/>
          <w:numId w:val="43"/>
        </w:numPr>
        <w:tabs>
          <w:tab w:val="left" w:pos="3750"/>
        </w:tabs>
        <w:rPr>
          <w:b/>
          <w:bCs/>
          <w:sz w:val="20"/>
        </w:rPr>
      </w:pPr>
      <w:r w:rsidRPr="00AC6D22">
        <w:rPr>
          <w:b/>
          <w:bCs/>
          <w:sz w:val="20"/>
        </w:rPr>
        <w:t>Sistema de apoyo Administrativo-Gerencial</w:t>
      </w:r>
    </w:p>
    <w:p w14:paraId="6D87A3BE" w14:textId="77B9F189" w:rsid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Sistema de Información de Marketing</w:t>
      </w:r>
    </w:p>
    <w:p w14:paraId="4F9D4375" w14:textId="77777777" w:rsidR="003C5253" w:rsidRPr="003C5253" w:rsidRDefault="003C5253" w:rsidP="00AC6D22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>Sistema de información Geográfica</w:t>
      </w:r>
    </w:p>
    <w:p w14:paraId="33741AAB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</w:p>
    <w:p w14:paraId="07A1A750" w14:textId="77777777" w:rsidR="003C5253" w:rsidRPr="003C5253" w:rsidRDefault="003C5253" w:rsidP="003C5253">
      <w:pPr>
        <w:tabs>
          <w:tab w:val="left" w:pos="3750"/>
        </w:tabs>
        <w:rPr>
          <w:sz w:val="20"/>
          <w:lang w:val="es-AR"/>
        </w:rPr>
      </w:pPr>
    </w:p>
    <w:p w14:paraId="43A13804" w14:textId="4A3361F9" w:rsidR="00177B8A" w:rsidRDefault="00177B8A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b/>
          <w:sz w:val="20"/>
          <w:lang w:val="es-MX"/>
        </w:rPr>
        <w:t xml:space="preserve">Objetivo del sistema:  </w:t>
      </w:r>
    </w:p>
    <w:p w14:paraId="4110E266" w14:textId="77777777" w:rsidR="00E10086" w:rsidRDefault="00E10086" w:rsidP="003C5253">
      <w:pPr>
        <w:tabs>
          <w:tab w:val="left" w:pos="3750"/>
        </w:tabs>
        <w:rPr>
          <w:sz w:val="20"/>
          <w:lang w:val="es-MX"/>
        </w:rPr>
      </w:pPr>
    </w:p>
    <w:p w14:paraId="0D6D836D" w14:textId="398F2593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  <w:r w:rsidRPr="003C5253">
        <w:rPr>
          <w:sz w:val="20"/>
          <w:lang w:val="es-MX"/>
        </w:rPr>
        <w:t xml:space="preserve">Conocer gente nueva de forma presencial y </w:t>
      </w:r>
      <w:r w:rsidR="00873E03" w:rsidRPr="003C5253">
        <w:rPr>
          <w:sz w:val="20"/>
          <w:lang w:val="es-MX"/>
        </w:rPr>
        <w:t>virtual que</w:t>
      </w:r>
      <w:r w:rsidRPr="003C5253">
        <w:rPr>
          <w:sz w:val="20"/>
          <w:lang w:val="es-MX"/>
        </w:rPr>
        <w:t xml:space="preserve"> se encuentre en una zona determinada con intereses y gustos similares, ampliando tu círculo social.</w:t>
      </w:r>
    </w:p>
    <w:p w14:paraId="3D57B49B" w14:textId="77777777" w:rsidR="003C5253" w:rsidRPr="003C5253" w:rsidRDefault="003C5253" w:rsidP="003C5253">
      <w:pPr>
        <w:tabs>
          <w:tab w:val="left" w:pos="3750"/>
        </w:tabs>
        <w:rPr>
          <w:sz w:val="20"/>
          <w:lang w:val="es-MX"/>
        </w:rPr>
      </w:pPr>
    </w:p>
    <w:p w14:paraId="4BC11AF1" w14:textId="77777777" w:rsidR="00571F48" w:rsidRPr="003C5253" w:rsidRDefault="00571F48" w:rsidP="00571F48">
      <w:pPr>
        <w:tabs>
          <w:tab w:val="left" w:pos="3750"/>
        </w:tabs>
        <w:rPr>
          <w:b/>
          <w:sz w:val="20"/>
          <w:lang w:val="es-MX"/>
        </w:rPr>
      </w:pPr>
      <w:r w:rsidRPr="003C5253">
        <w:rPr>
          <w:b/>
          <w:sz w:val="20"/>
          <w:lang w:val="es-MX"/>
        </w:rPr>
        <w:t>Lista de funciones con las que interactúa el usuario.</w:t>
      </w:r>
    </w:p>
    <w:p w14:paraId="4DF35ED4" w14:textId="77777777" w:rsidR="00E10086" w:rsidRPr="003C5253" w:rsidRDefault="00E10086" w:rsidP="003C5253">
      <w:pPr>
        <w:tabs>
          <w:tab w:val="left" w:pos="3750"/>
        </w:tabs>
        <w:rPr>
          <w:b/>
          <w:sz w:val="20"/>
          <w:lang w:val="es-MX"/>
        </w:rPr>
      </w:pPr>
    </w:p>
    <w:p w14:paraId="055998D6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Registro</w:t>
      </w:r>
    </w:p>
    <w:p w14:paraId="59490B87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Inicio de sesión</w:t>
      </w:r>
    </w:p>
    <w:p w14:paraId="624C2650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Formulario de gustos e intereses.</w:t>
      </w:r>
    </w:p>
    <w:p w14:paraId="1E66B6F6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 xml:space="preserve">Formulario de personas que te interesarían </w:t>
      </w:r>
    </w:p>
    <w:p w14:paraId="6585C46C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Personas de interés</w:t>
      </w:r>
    </w:p>
    <w:p w14:paraId="57CD40E5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Mi perfil</w:t>
      </w:r>
    </w:p>
    <w:p w14:paraId="783F6CFA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Lista de amigos</w:t>
      </w:r>
    </w:p>
    <w:p w14:paraId="3444A037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Agregar</w:t>
      </w:r>
    </w:p>
    <w:p w14:paraId="47C33F50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Aceptar solicitud</w:t>
      </w:r>
    </w:p>
    <w:p w14:paraId="2860B808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Entrar en un chat</w:t>
      </w:r>
    </w:p>
    <w:p w14:paraId="2180C7D3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Abandonar chat</w:t>
      </w:r>
    </w:p>
    <w:p w14:paraId="647EB6FA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Bloquear</w:t>
      </w:r>
    </w:p>
    <w:p w14:paraId="6C3E800A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Ingresar perfil</w:t>
      </w:r>
    </w:p>
    <w:p w14:paraId="34C2FD10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Ver perfil</w:t>
      </w:r>
    </w:p>
    <w:p w14:paraId="37732B5A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Seguir</w:t>
      </w:r>
    </w:p>
    <w:p w14:paraId="5852DBAF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Agregar a favoritos</w:t>
      </w:r>
    </w:p>
    <w:p w14:paraId="7DC2A70E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lastRenderedPageBreak/>
        <w:t>Crear un grupo</w:t>
      </w:r>
    </w:p>
    <w:p w14:paraId="2F8FC62A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Crear salas</w:t>
      </w:r>
    </w:p>
    <w:p w14:paraId="39B1F952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Busca geográfica</w:t>
      </w:r>
    </w:p>
    <w:p w14:paraId="7BB6A43D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Compartir ubicación</w:t>
      </w:r>
    </w:p>
    <w:p w14:paraId="28C7B61E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Subir archivos</w:t>
      </w:r>
    </w:p>
    <w:p w14:paraId="10A25D6A" w14:textId="77777777" w:rsidR="003C5253" w:rsidRP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Administrador de grupos</w:t>
      </w:r>
    </w:p>
    <w:p w14:paraId="2D6857AD" w14:textId="18ABD96D" w:rsidR="003C5253" w:rsidRDefault="003C5253" w:rsidP="00E10086">
      <w:pPr>
        <w:numPr>
          <w:ilvl w:val="0"/>
          <w:numId w:val="26"/>
        </w:numPr>
        <w:tabs>
          <w:tab w:val="left" w:pos="3750"/>
        </w:tabs>
        <w:rPr>
          <w:sz w:val="20"/>
          <w:lang w:val="es-AR"/>
        </w:rPr>
      </w:pPr>
      <w:r w:rsidRPr="003C5253">
        <w:rPr>
          <w:sz w:val="20"/>
          <w:lang w:val="es-AR"/>
        </w:rPr>
        <w:t>Filtros</w:t>
      </w:r>
    </w:p>
    <w:p w14:paraId="13C0F3B1" w14:textId="77777777" w:rsidR="00D97426" w:rsidRDefault="00D97426" w:rsidP="00D97426">
      <w:pPr>
        <w:tabs>
          <w:tab w:val="left" w:pos="3750"/>
        </w:tabs>
        <w:rPr>
          <w:sz w:val="20"/>
          <w:lang w:val="es-AR"/>
        </w:rPr>
      </w:pPr>
    </w:p>
    <w:p w14:paraId="16AAD268" w14:textId="77777777" w:rsidR="00D97426" w:rsidRDefault="00D97426" w:rsidP="00D97426">
      <w:pPr>
        <w:tabs>
          <w:tab w:val="left" w:pos="3750"/>
        </w:tabs>
        <w:rPr>
          <w:b/>
          <w:sz w:val="20"/>
          <w:lang w:val="es-MX"/>
        </w:rPr>
      </w:pPr>
      <w:r w:rsidRPr="003C5253">
        <w:rPr>
          <w:b/>
          <w:sz w:val="20"/>
          <w:lang w:val="es-MX"/>
        </w:rPr>
        <w:t>Algoritmo del sistema creado (Página web de Repostería)</w:t>
      </w:r>
    </w:p>
    <w:p w14:paraId="32569A14" w14:textId="77777777" w:rsidR="00D97426" w:rsidRPr="003C5253" w:rsidRDefault="00D97426" w:rsidP="00D97426">
      <w:pPr>
        <w:tabs>
          <w:tab w:val="left" w:pos="3750"/>
        </w:tabs>
        <w:rPr>
          <w:b/>
          <w:sz w:val="20"/>
          <w:lang w:val="es-MX"/>
        </w:rPr>
      </w:pPr>
    </w:p>
    <w:p w14:paraId="3F61B0E1" w14:textId="04351989" w:rsidR="00D97426" w:rsidRPr="003C5253" w:rsidRDefault="00D97426" w:rsidP="00D97426">
      <w:pPr>
        <w:tabs>
          <w:tab w:val="left" w:pos="3750"/>
        </w:tabs>
        <w:rPr>
          <w:sz w:val="20"/>
          <w:lang w:val="es-MX"/>
        </w:rPr>
      </w:pPr>
      <w:r w:rsidRPr="003C5253">
        <w:rPr>
          <w:b/>
          <w:sz w:val="20"/>
          <w:lang w:val="es-MX"/>
        </w:rPr>
        <w:t xml:space="preserve">Entrada: </w:t>
      </w:r>
      <w:r w:rsidR="00A73D0D">
        <w:rPr>
          <w:sz w:val="20"/>
          <w:lang w:val="es-MX"/>
        </w:rPr>
        <w:t>Nombre, apellidos, gustos, intereses, etc</w:t>
      </w:r>
      <w:r w:rsidRPr="003C5253">
        <w:rPr>
          <w:sz w:val="20"/>
          <w:lang w:val="es-MX"/>
        </w:rPr>
        <w:t>.</w:t>
      </w:r>
    </w:p>
    <w:p w14:paraId="21CB89BF" w14:textId="398E88F4" w:rsidR="00D97426" w:rsidRPr="003C5253" w:rsidRDefault="00D97426" w:rsidP="00D97426">
      <w:pPr>
        <w:tabs>
          <w:tab w:val="left" w:pos="3750"/>
        </w:tabs>
        <w:rPr>
          <w:sz w:val="20"/>
          <w:lang w:val="es-MX"/>
        </w:rPr>
      </w:pPr>
      <w:r w:rsidRPr="003C5253">
        <w:rPr>
          <w:b/>
          <w:sz w:val="20"/>
          <w:lang w:val="es-MX"/>
        </w:rPr>
        <w:t>Salida:</w:t>
      </w:r>
      <w:r w:rsidRPr="003C5253">
        <w:rPr>
          <w:sz w:val="20"/>
          <w:lang w:val="es-MX"/>
        </w:rPr>
        <w:t xml:space="preserve"> </w:t>
      </w:r>
      <w:r w:rsidR="00A73D0D">
        <w:rPr>
          <w:sz w:val="20"/>
          <w:lang w:val="es-MX"/>
        </w:rPr>
        <w:t xml:space="preserve">Amigos de </w:t>
      </w:r>
      <w:proofErr w:type="spellStart"/>
      <w:r w:rsidR="00A73D0D">
        <w:rPr>
          <w:sz w:val="20"/>
          <w:lang w:val="es-MX"/>
        </w:rPr>
        <w:t>interes</w:t>
      </w:r>
      <w:proofErr w:type="spellEnd"/>
      <w:r w:rsidRPr="003C5253">
        <w:rPr>
          <w:sz w:val="20"/>
          <w:lang w:val="es-MX"/>
        </w:rPr>
        <w:t>.</w:t>
      </w:r>
    </w:p>
    <w:p w14:paraId="18702E58" w14:textId="77777777" w:rsidR="00D97426" w:rsidRPr="003C5253" w:rsidRDefault="00D97426" w:rsidP="00D97426">
      <w:pPr>
        <w:tabs>
          <w:tab w:val="left" w:pos="3750"/>
        </w:tabs>
        <w:rPr>
          <w:b/>
          <w:sz w:val="20"/>
          <w:lang w:val="es-MX"/>
        </w:rPr>
      </w:pPr>
    </w:p>
    <w:p w14:paraId="174D3109" w14:textId="18D0C0E3" w:rsidR="0004724C" w:rsidRPr="0004724C" w:rsidRDefault="0004724C" w:rsidP="0004724C">
      <w:pPr>
        <w:pStyle w:val="Prrafodelista"/>
        <w:numPr>
          <w:ilvl w:val="0"/>
          <w:numId w:val="46"/>
        </w:numPr>
        <w:tabs>
          <w:tab w:val="left" w:pos="3750"/>
        </w:tabs>
        <w:rPr>
          <w:sz w:val="20"/>
          <w:lang w:val="es-MX"/>
        </w:rPr>
      </w:pPr>
      <w:r w:rsidRPr="0004724C">
        <w:rPr>
          <w:sz w:val="20"/>
          <w:lang w:val="es-MX"/>
        </w:rPr>
        <w:t>Inicio.</w:t>
      </w:r>
    </w:p>
    <w:p w14:paraId="075ED7BA" w14:textId="4E0A1A94" w:rsidR="0004724C" w:rsidRPr="0004724C" w:rsidRDefault="0004724C" w:rsidP="0004724C">
      <w:pPr>
        <w:pStyle w:val="Prrafodelista"/>
        <w:numPr>
          <w:ilvl w:val="0"/>
          <w:numId w:val="46"/>
        </w:numPr>
        <w:tabs>
          <w:tab w:val="left" w:pos="3750"/>
        </w:tabs>
        <w:rPr>
          <w:sz w:val="20"/>
          <w:lang w:val="es-MX"/>
        </w:rPr>
      </w:pPr>
      <w:r w:rsidRPr="0004724C">
        <w:rPr>
          <w:sz w:val="20"/>
          <w:lang w:val="es-MX"/>
        </w:rPr>
        <w:t>Ingresa a la aplicación.</w:t>
      </w:r>
    </w:p>
    <w:p w14:paraId="5C86A98D" w14:textId="788F80A4" w:rsidR="0004724C" w:rsidRPr="0004724C" w:rsidRDefault="0004724C" w:rsidP="0004724C">
      <w:pPr>
        <w:pStyle w:val="Prrafodelista"/>
        <w:numPr>
          <w:ilvl w:val="0"/>
          <w:numId w:val="46"/>
        </w:numPr>
        <w:tabs>
          <w:tab w:val="left" w:pos="3750"/>
        </w:tabs>
        <w:rPr>
          <w:sz w:val="20"/>
          <w:lang w:val="es-MX"/>
        </w:rPr>
      </w:pPr>
      <w:r w:rsidRPr="0004724C">
        <w:rPr>
          <w:sz w:val="20"/>
          <w:lang w:val="es-MX"/>
        </w:rPr>
        <w:t>Crea una cuenta.</w:t>
      </w:r>
    </w:p>
    <w:p w14:paraId="35235BCB" w14:textId="4F15D3F5" w:rsidR="0004724C" w:rsidRPr="0004724C" w:rsidRDefault="0004724C" w:rsidP="0004724C">
      <w:pPr>
        <w:pStyle w:val="Prrafodelista"/>
        <w:numPr>
          <w:ilvl w:val="0"/>
          <w:numId w:val="46"/>
        </w:numPr>
        <w:tabs>
          <w:tab w:val="left" w:pos="3750"/>
        </w:tabs>
        <w:rPr>
          <w:sz w:val="20"/>
        </w:rPr>
      </w:pPr>
      <w:r w:rsidRPr="0004724C">
        <w:rPr>
          <w:sz w:val="20"/>
        </w:rPr>
        <w:t>Revisa y acepta los términos y condiciones.</w:t>
      </w:r>
    </w:p>
    <w:p w14:paraId="28853EDC" w14:textId="4D9947A4" w:rsidR="0004724C" w:rsidRPr="0004724C" w:rsidRDefault="0004724C" w:rsidP="0004724C">
      <w:pPr>
        <w:pStyle w:val="Prrafodelista"/>
        <w:numPr>
          <w:ilvl w:val="0"/>
          <w:numId w:val="46"/>
        </w:numPr>
        <w:tabs>
          <w:tab w:val="left" w:pos="3750"/>
        </w:tabs>
        <w:rPr>
          <w:sz w:val="20"/>
        </w:rPr>
      </w:pPr>
      <w:r w:rsidRPr="0004724C">
        <w:rPr>
          <w:sz w:val="20"/>
        </w:rPr>
        <w:t>Contesta los formularios de gustos e intereses.</w:t>
      </w:r>
    </w:p>
    <w:p w14:paraId="1AC935AC" w14:textId="41304C06" w:rsidR="0004724C" w:rsidRPr="0004724C" w:rsidRDefault="0004724C" w:rsidP="0004724C">
      <w:pPr>
        <w:pStyle w:val="Prrafodelista"/>
        <w:numPr>
          <w:ilvl w:val="0"/>
          <w:numId w:val="46"/>
        </w:numPr>
        <w:tabs>
          <w:tab w:val="left" w:pos="3750"/>
        </w:tabs>
        <w:rPr>
          <w:sz w:val="20"/>
        </w:rPr>
      </w:pPr>
      <w:r w:rsidRPr="0004724C">
        <w:rPr>
          <w:sz w:val="20"/>
        </w:rPr>
        <w:t>Contesta el formulario de personas que te interesan.</w:t>
      </w:r>
    </w:p>
    <w:p w14:paraId="341CC05B" w14:textId="199598B6" w:rsidR="0004724C" w:rsidRPr="0004724C" w:rsidRDefault="0004724C" w:rsidP="0004724C">
      <w:pPr>
        <w:pStyle w:val="Prrafodelista"/>
        <w:numPr>
          <w:ilvl w:val="0"/>
          <w:numId w:val="46"/>
        </w:numPr>
        <w:tabs>
          <w:tab w:val="left" w:pos="3750"/>
        </w:tabs>
        <w:rPr>
          <w:sz w:val="20"/>
        </w:rPr>
      </w:pPr>
      <w:r w:rsidRPr="0004724C">
        <w:rPr>
          <w:sz w:val="20"/>
        </w:rPr>
        <w:t xml:space="preserve">Ve al apartado de </w:t>
      </w:r>
      <w:proofErr w:type="spellStart"/>
      <w:r w:rsidRPr="0004724C">
        <w:rPr>
          <w:sz w:val="20"/>
        </w:rPr>
        <w:t>de</w:t>
      </w:r>
      <w:proofErr w:type="spellEnd"/>
      <w:r w:rsidRPr="0004724C">
        <w:rPr>
          <w:sz w:val="20"/>
        </w:rPr>
        <w:t xml:space="preserve"> personas de interés.</w:t>
      </w:r>
    </w:p>
    <w:p w14:paraId="4E0C37BA" w14:textId="6C27B274" w:rsidR="0004724C" w:rsidRPr="0004724C" w:rsidRDefault="0004724C" w:rsidP="0004724C">
      <w:pPr>
        <w:pStyle w:val="Prrafodelista"/>
        <w:numPr>
          <w:ilvl w:val="0"/>
          <w:numId w:val="46"/>
        </w:numPr>
        <w:tabs>
          <w:tab w:val="left" w:pos="3750"/>
        </w:tabs>
        <w:rPr>
          <w:sz w:val="20"/>
        </w:rPr>
      </w:pPr>
      <w:r w:rsidRPr="0004724C">
        <w:rPr>
          <w:sz w:val="20"/>
        </w:rPr>
        <w:t>Elige una persona y entra en su perfil.</w:t>
      </w:r>
    </w:p>
    <w:p w14:paraId="45C2BE26" w14:textId="5E418B21" w:rsidR="0004724C" w:rsidRPr="0004724C" w:rsidRDefault="0004724C" w:rsidP="0004724C">
      <w:pPr>
        <w:pStyle w:val="Prrafodelista"/>
        <w:numPr>
          <w:ilvl w:val="0"/>
          <w:numId w:val="46"/>
        </w:numPr>
        <w:tabs>
          <w:tab w:val="left" w:pos="3750"/>
        </w:tabs>
        <w:rPr>
          <w:sz w:val="20"/>
        </w:rPr>
      </w:pPr>
      <w:r w:rsidRPr="0004724C">
        <w:rPr>
          <w:sz w:val="20"/>
        </w:rPr>
        <w:t>Si te agrado la persona, dele en agregar.</w:t>
      </w:r>
    </w:p>
    <w:p w14:paraId="5B05A101" w14:textId="3EE98541" w:rsidR="0004724C" w:rsidRPr="0004724C" w:rsidRDefault="0004724C" w:rsidP="0004724C">
      <w:pPr>
        <w:pStyle w:val="Prrafodelista"/>
        <w:numPr>
          <w:ilvl w:val="0"/>
          <w:numId w:val="46"/>
        </w:numPr>
        <w:tabs>
          <w:tab w:val="left" w:pos="3750"/>
        </w:tabs>
        <w:rPr>
          <w:sz w:val="20"/>
        </w:rPr>
      </w:pPr>
      <w:r w:rsidRPr="0004724C">
        <w:rPr>
          <w:sz w:val="20"/>
        </w:rPr>
        <w:t>Revisa tu lista de amigos</w:t>
      </w:r>
    </w:p>
    <w:p w14:paraId="7D37CD96" w14:textId="580CF5B1" w:rsidR="00873E03" w:rsidRPr="0004724C" w:rsidRDefault="0004724C" w:rsidP="0004724C">
      <w:pPr>
        <w:pStyle w:val="Prrafodelista"/>
        <w:numPr>
          <w:ilvl w:val="0"/>
          <w:numId w:val="46"/>
        </w:numPr>
        <w:tabs>
          <w:tab w:val="left" w:pos="3750"/>
        </w:tabs>
        <w:rPr>
          <w:sz w:val="20"/>
          <w:lang w:val="es-MX"/>
        </w:rPr>
      </w:pPr>
      <w:r w:rsidRPr="0004724C">
        <w:rPr>
          <w:sz w:val="20"/>
        </w:rPr>
        <w:t>Entra en la opción chat y elige a quien quieres enviarle un mensaje.</w:t>
      </w:r>
    </w:p>
    <w:p w14:paraId="16F85C5F" w14:textId="3F8A7BEB" w:rsidR="003C5253" w:rsidRDefault="003C5253" w:rsidP="003C5253">
      <w:pPr>
        <w:tabs>
          <w:tab w:val="left" w:pos="3750"/>
        </w:tabs>
        <w:rPr>
          <w:b/>
          <w:sz w:val="20"/>
          <w:lang w:val="es-AR"/>
        </w:rPr>
      </w:pPr>
      <w:r w:rsidRPr="003C5253">
        <w:rPr>
          <w:b/>
          <w:sz w:val="20"/>
          <w:lang w:val="es-AR"/>
        </w:rPr>
        <w:t>Referencias</w:t>
      </w:r>
    </w:p>
    <w:p w14:paraId="3EC0B1AD" w14:textId="27D10238" w:rsidR="00177B8A" w:rsidRPr="00FE14EC" w:rsidRDefault="00177B8A" w:rsidP="00FE14EC">
      <w:pPr>
        <w:pStyle w:val="Prrafodelista"/>
        <w:numPr>
          <w:ilvl w:val="0"/>
          <w:numId w:val="32"/>
        </w:numPr>
        <w:tabs>
          <w:tab w:val="left" w:pos="3750"/>
        </w:tabs>
        <w:rPr>
          <w:bCs/>
          <w:sz w:val="20"/>
          <w:lang w:val="en-GB"/>
        </w:rPr>
      </w:pPr>
      <w:r w:rsidRPr="00FE14EC">
        <w:rPr>
          <w:bCs/>
          <w:sz w:val="20"/>
          <w:lang w:val="en-GB"/>
        </w:rPr>
        <w:t>Rent a friend</w:t>
      </w:r>
    </w:p>
    <w:p w14:paraId="50FC57CA" w14:textId="0AC59A93" w:rsidR="003C5253" w:rsidRDefault="00E10086" w:rsidP="003C5253">
      <w:pPr>
        <w:tabs>
          <w:tab w:val="left" w:pos="3750"/>
        </w:tabs>
        <w:rPr>
          <w:sz w:val="20"/>
          <w:lang w:val="en-GB"/>
        </w:rPr>
      </w:pPr>
      <w:hyperlink r:id="rId21" w:history="1">
        <w:r w:rsidRPr="003C5253">
          <w:rPr>
            <w:rStyle w:val="Hipervnculo"/>
            <w:sz w:val="20"/>
            <w:lang w:val="en-GB"/>
          </w:rPr>
          <w:t>https://rentafriend.com/</w:t>
        </w:r>
      </w:hyperlink>
    </w:p>
    <w:p w14:paraId="41C8E2E8" w14:textId="3BF07756" w:rsidR="00E10086" w:rsidRPr="00FE14EC" w:rsidRDefault="00FE14EC" w:rsidP="00FE14EC">
      <w:pPr>
        <w:pStyle w:val="Prrafodelista"/>
        <w:numPr>
          <w:ilvl w:val="0"/>
          <w:numId w:val="32"/>
        </w:numPr>
        <w:tabs>
          <w:tab w:val="left" w:pos="3750"/>
        </w:tabs>
        <w:rPr>
          <w:sz w:val="20"/>
          <w:lang w:val="en-GB"/>
        </w:rPr>
      </w:pPr>
      <w:r w:rsidRPr="00FE14EC">
        <w:rPr>
          <w:sz w:val="20"/>
          <w:lang w:val="en-GB"/>
        </w:rPr>
        <w:t>Tinder</w:t>
      </w:r>
    </w:p>
    <w:p w14:paraId="7BC0D1D2" w14:textId="3A1DCFB1" w:rsidR="003C5253" w:rsidRPr="00FE14EC" w:rsidRDefault="00FE14EC" w:rsidP="003C5253">
      <w:pPr>
        <w:tabs>
          <w:tab w:val="left" w:pos="3750"/>
        </w:tabs>
        <w:rPr>
          <w:sz w:val="20"/>
          <w:lang w:val="en-GB"/>
        </w:rPr>
      </w:pPr>
      <w:hyperlink r:id="rId22" w:history="1">
        <w:r w:rsidRPr="003C5253">
          <w:rPr>
            <w:rStyle w:val="Hipervnculo"/>
            <w:sz w:val="20"/>
            <w:lang w:val="en-GB"/>
          </w:rPr>
          <w:t>https://tinder.com/es</w:t>
        </w:r>
      </w:hyperlink>
    </w:p>
    <w:p w14:paraId="039CE6E1" w14:textId="3551F4DF" w:rsidR="00FE14EC" w:rsidRPr="00FE14EC" w:rsidRDefault="00FE14EC" w:rsidP="00FE14EC">
      <w:pPr>
        <w:pStyle w:val="Prrafodelista"/>
        <w:numPr>
          <w:ilvl w:val="0"/>
          <w:numId w:val="32"/>
        </w:numPr>
        <w:tabs>
          <w:tab w:val="left" w:pos="3750"/>
        </w:tabs>
        <w:rPr>
          <w:sz w:val="20"/>
          <w:lang w:val="en-GB"/>
        </w:rPr>
      </w:pPr>
      <w:r w:rsidRPr="00FE14EC">
        <w:rPr>
          <w:sz w:val="20"/>
          <w:lang w:val="en-GB"/>
        </w:rPr>
        <w:t>Messenger</w:t>
      </w:r>
    </w:p>
    <w:p w14:paraId="23CE61CB" w14:textId="7F4D5461" w:rsidR="00177B8A" w:rsidRDefault="00FE14EC" w:rsidP="003C5253">
      <w:pPr>
        <w:tabs>
          <w:tab w:val="left" w:pos="3750"/>
        </w:tabs>
        <w:rPr>
          <w:sz w:val="20"/>
          <w:lang w:val="en-GB"/>
        </w:rPr>
      </w:pPr>
      <w:hyperlink r:id="rId23" w:history="1">
        <w:r w:rsidRPr="00AF774E">
          <w:rPr>
            <w:rStyle w:val="Hipervnculo"/>
            <w:sz w:val="20"/>
            <w:lang w:val="en-GB"/>
          </w:rPr>
          <w:t>https://www.messenger.com/</w:t>
        </w:r>
      </w:hyperlink>
      <w:r>
        <w:rPr>
          <w:sz w:val="20"/>
          <w:lang w:val="en-GB"/>
        </w:rPr>
        <w:t xml:space="preserve"> </w:t>
      </w:r>
    </w:p>
    <w:p w14:paraId="6BAB4796" w14:textId="3060AA30" w:rsidR="00FE14EC" w:rsidRPr="00FE14EC" w:rsidRDefault="00FE14EC" w:rsidP="00FE14EC">
      <w:pPr>
        <w:pStyle w:val="Prrafodelista"/>
        <w:numPr>
          <w:ilvl w:val="0"/>
          <w:numId w:val="32"/>
        </w:numPr>
        <w:tabs>
          <w:tab w:val="left" w:pos="3750"/>
        </w:tabs>
        <w:rPr>
          <w:sz w:val="20"/>
          <w:lang w:val="en-GB"/>
        </w:rPr>
      </w:pPr>
      <w:r w:rsidRPr="00FE14EC">
        <w:rPr>
          <w:sz w:val="20"/>
          <w:lang w:val="en-GB"/>
        </w:rPr>
        <w:t>Google Meet</w:t>
      </w:r>
    </w:p>
    <w:p w14:paraId="07CE2444" w14:textId="4C050D42" w:rsidR="003C5253" w:rsidRDefault="00FE14EC" w:rsidP="003C5253">
      <w:pPr>
        <w:tabs>
          <w:tab w:val="left" w:pos="3750"/>
        </w:tabs>
        <w:rPr>
          <w:sz w:val="20"/>
          <w:lang w:val="en-GB"/>
        </w:rPr>
      </w:pPr>
      <w:hyperlink r:id="rId24" w:history="1">
        <w:r w:rsidRPr="003C5253">
          <w:rPr>
            <w:rStyle w:val="Hipervnculo"/>
            <w:sz w:val="20"/>
            <w:lang w:val="en-GB"/>
          </w:rPr>
          <w:t>https://meet.google.com/</w:t>
        </w:r>
      </w:hyperlink>
    </w:p>
    <w:p w14:paraId="0D751A34" w14:textId="607AE859" w:rsidR="00FE14EC" w:rsidRPr="00FE14EC" w:rsidRDefault="00FE14EC" w:rsidP="00FE14EC">
      <w:pPr>
        <w:pStyle w:val="Prrafodelista"/>
        <w:numPr>
          <w:ilvl w:val="0"/>
          <w:numId w:val="32"/>
        </w:numPr>
        <w:tabs>
          <w:tab w:val="left" w:pos="3750"/>
        </w:tabs>
        <w:rPr>
          <w:sz w:val="20"/>
          <w:lang w:val="en-GB"/>
        </w:rPr>
      </w:pPr>
      <w:r w:rsidRPr="00FE14EC">
        <w:rPr>
          <w:sz w:val="20"/>
          <w:lang w:val="en-GB"/>
        </w:rPr>
        <w:t>Rave</w:t>
      </w:r>
    </w:p>
    <w:p w14:paraId="0A51F676" w14:textId="3168E5BA" w:rsidR="003C5253" w:rsidRPr="003C5253" w:rsidRDefault="00FE14EC" w:rsidP="003C5253">
      <w:pPr>
        <w:tabs>
          <w:tab w:val="left" w:pos="3750"/>
        </w:tabs>
        <w:rPr>
          <w:sz w:val="20"/>
        </w:rPr>
      </w:pPr>
      <w:hyperlink r:id="rId25" w:history="1">
        <w:r w:rsidRPr="003C5253">
          <w:rPr>
            <w:rStyle w:val="Hipervnculo"/>
            <w:sz w:val="20"/>
          </w:rPr>
          <w:t>https://rave.io/</w:t>
        </w:r>
      </w:hyperlink>
      <w:r>
        <w:rPr>
          <w:sz w:val="20"/>
        </w:rPr>
        <w:t xml:space="preserve"> </w:t>
      </w:r>
    </w:p>
    <w:p w14:paraId="5E0B0595" w14:textId="3772DD70" w:rsidR="00B8108D" w:rsidRPr="003C5253" w:rsidRDefault="00B8108D" w:rsidP="003C5253">
      <w:pPr>
        <w:tabs>
          <w:tab w:val="left" w:pos="3750"/>
        </w:tabs>
        <w:rPr>
          <w:sz w:val="20"/>
        </w:rPr>
      </w:pPr>
    </w:p>
    <w:sectPr w:rsidR="00B8108D" w:rsidRPr="003C5253" w:rsidSect="00E54AA2">
      <w:headerReference w:type="even" r:id="rId26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A964" w14:textId="77777777" w:rsidR="00E82DF5" w:rsidRDefault="00E82DF5">
      <w:r>
        <w:separator/>
      </w:r>
    </w:p>
  </w:endnote>
  <w:endnote w:type="continuationSeparator" w:id="0">
    <w:p w14:paraId="40502885" w14:textId="77777777" w:rsidR="00E82DF5" w:rsidRDefault="00E8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792B" w14:textId="6068C4AE" w:rsidR="00A844DE" w:rsidRDefault="003F7EB9">
    <w:pPr>
      <w:pStyle w:val="Piedepgina"/>
    </w:pPr>
    <w:r>
      <w:rPr>
        <w:rFonts w:ascii="Frutiger 65 Bold" w:hAnsi="Frutiger 65 Bold"/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963F12" wp14:editId="2E4E3030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49D95E" w14:textId="77777777" w:rsidR="00A844DE" w:rsidRPr="00EA26E9" w:rsidRDefault="00A844D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0F6CD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963F12"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1" type="#_x0000_t202" style="position:absolute;margin-left:483.4pt;margin-top:-1.55pt;width:33.45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" filled="f" stroked="f" strokeweight=".5pt">
              <v:textbox>
                <w:txbxContent>
                  <w:p w14:paraId="0E49D95E" w14:textId="77777777" w:rsidR="00A844DE" w:rsidRPr="00EA26E9" w:rsidRDefault="00A844D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0F6CD9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03D96C" wp14:editId="07B8CCC5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C610B1" w14:textId="77777777" w:rsidR="00A844DE" w:rsidRPr="00EA26E9" w:rsidRDefault="00A844D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A65E1"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t>toño morales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03D96C" id="Text Box 944" o:spid="_x0000_s1032" type="#_x0000_t202" style="position:absolute;margin-left:497pt;margin-top:-114.3pt;width:25.55pt;height:9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" filled="f" stroked="f" strokeweight=".5pt">
              <v:textbox style="layout-flow:vertical;mso-layout-flow-alt:bottom-to-top">
                <w:txbxContent>
                  <w:p w14:paraId="14C610B1" w14:textId="77777777" w:rsidR="00A844DE" w:rsidRPr="00EA26E9" w:rsidRDefault="00A844D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AA65E1">
                          <w:rPr>
                            <w:i/>
                            <w:color w:val="FFFFFF" w:themeColor="background1"/>
                            <w:lang w:val="es-AR"/>
                          </w:rPr>
                          <w:t>toño morales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65AB" w14:textId="77777777" w:rsidR="00E82DF5" w:rsidRDefault="00E82DF5">
      <w:r>
        <w:separator/>
      </w:r>
    </w:p>
  </w:footnote>
  <w:footnote w:type="continuationSeparator" w:id="0">
    <w:p w14:paraId="77EB6B4A" w14:textId="77777777" w:rsidR="00E82DF5" w:rsidRDefault="00E82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4D48" w14:textId="694F3408" w:rsidR="00A844DE" w:rsidRDefault="00A844DE">
    <w:pPr>
      <w:pStyle w:val="Encabezado"/>
    </w:pPr>
    <w:r>
      <w:rPr>
        <w:noProof/>
        <w:snapToGrid/>
        <w:lang w:eastAsia="en-US"/>
      </w:rPr>
      <w:drawing>
        <wp:anchor distT="0" distB="0" distL="114300" distR="114300" simplePos="0" relativeHeight="251663360" behindDoc="1" locked="0" layoutInCell="1" allowOverlap="1" wp14:anchorId="4969A121" wp14:editId="74573C3D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4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eastAsia="en-US"/>
      </w:rPr>
      <w:drawing>
        <wp:anchor distT="0" distB="0" distL="114300" distR="114300" simplePos="0" relativeHeight="251664384" behindDoc="1" locked="0" layoutInCell="1" allowOverlap="1" wp14:anchorId="51AEEB6B" wp14:editId="3E8A3A11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4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47FD" w14:textId="77777777"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49B"/>
    <w:multiLevelType w:val="hybridMultilevel"/>
    <w:tmpl w:val="5D7E10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0C5F71"/>
    <w:multiLevelType w:val="hybridMultilevel"/>
    <w:tmpl w:val="6BD2F080"/>
    <w:lvl w:ilvl="0" w:tplc="93E6467A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A5712"/>
    <w:multiLevelType w:val="hybridMultilevel"/>
    <w:tmpl w:val="8C808A00"/>
    <w:lvl w:ilvl="0" w:tplc="AD9A9E7C">
      <w:numFmt w:val="bullet"/>
      <w:lvlText w:val="-"/>
      <w:lvlJc w:val="left"/>
      <w:pPr>
        <w:ind w:left="975" w:hanging="360"/>
      </w:pPr>
      <w:rPr>
        <w:rFonts w:ascii="Arial" w:eastAsia="Arial" w:hAnsi="Arial" w:cs="Arial" w:hint="default"/>
      </w:rPr>
    </w:lvl>
    <w:lvl w:ilvl="1" w:tplc="54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66B95"/>
    <w:multiLevelType w:val="hybridMultilevel"/>
    <w:tmpl w:val="0884FC72"/>
    <w:lvl w:ilvl="0" w:tplc="93E6467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41DB6"/>
    <w:multiLevelType w:val="multilevel"/>
    <w:tmpl w:val="EBFA65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158D7030"/>
    <w:multiLevelType w:val="multilevel"/>
    <w:tmpl w:val="4FA60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59F20D7"/>
    <w:multiLevelType w:val="hybridMultilevel"/>
    <w:tmpl w:val="0AEEA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D0662"/>
    <w:multiLevelType w:val="hybridMultilevel"/>
    <w:tmpl w:val="4BEE71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954230"/>
    <w:multiLevelType w:val="hybridMultilevel"/>
    <w:tmpl w:val="BD1C8438"/>
    <w:lvl w:ilvl="0" w:tplc="93E6467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C57522"/>
    <w:multiLevelType w:val="hybridMultilevel"/>
    <w:tmpl w:val="B4468C76"/>
    <w:lvl w:ilvl="0" w:tplc="93E6467A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03006C"/>
    <w:multiLevelType w:val="hybridMultilevel"/>
    <w:tmpl w:val="C9CAF1B4"/>
    <w:lvl w:ilvl="0" w:tplc="93E6467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4777"/>
    <w:multiLevelType w:val="hybridMultilevel"/>
    <w:tmpl w:val="BF407CBC"/>
    <w:lvl w:ilvl="0" w:tplc="FF809438">
      <w:start w:val="1"/>
      <w:numFmt w:val="decimal"/>
      <w:lvlText w:val="%1."/>
      <w:lvlJc w:val="left"/>
      <w:pPr>
        <w:ind w:left="4110" w:hanging="375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A1011A"/>
    <w:multiLevelType w:val="hybridMultilevel"/>
    <w:tmpl w:val="2A5C898C"/>
    <w:lvl w:ilvl="0" w:tplc="FE7C76E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A25E84"/>
    <w:multiLevelType w:val="multilevel"/>
    <w:tmpl w:val="66CE66B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FE079A8"/>
    <w:multiLevelType w:val="hybridMultilevel"/>
    <w:tmpl w:val="75721FA8"/>
    <w:lvl w:ilvl="0" w:tplc="93E6467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786078"/>
    <w:multiLevelType w:val="hybridMultilevel"/>
    <w:tmpl w:val="4BEE71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CF5014"/>
    <w:multiLevelType w:val="hybridMultilevel"/>
    <w:tmpl w:val="759691F8"/>
    <w:lvl w:ilvl="0" w:tplc="7334359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11B173D"/>
    <w:multiLevelType w:val="hybridMultilevel"/>
    <w:tmpl w:val="55E81674"/>
    <w:lvl w:ilvl="0" w:tplc="93E6467A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D42DA6"/>
    <w:multiLevelType w:val="hybridMultilevel"/>
    <w:tmpl w:val="DCF2BEFC"/>
    <w:lvl w:ilvl="0" w:tplc="0C7409D8">
      <w:numFmt w:val="bullet"/>
      <w:lvlText w:val="-"/>
      <w:lvlJc w:val="left"/>
      <w:pPr>
        <w:ind w:left="915" w:hanging="360"/>
      </w:pPr>
      <w:rPr>
        <w:rFonts w:ascii="Arial" w:eastAsia="Arial" w:hAnsi="Arial" w:cs="Arial" w:hint="default"/>
      </w:rPr>
    </w:lvl>
    <w:lvl w:ilvl="1" w:tplc="5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380B2BD4"/>
    <w:multiLevelType w:val="hybridMultilevel"/>
    <w:tmpl w:val="4A82C7D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045CA9"/>
    <w:multiLevelType w:val="multilevel"/>
    <w:tmpl w:val="011E3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FA264FB"/>
    <w:multiLevelType w:val="multilevel"/>
    <w:tmpl w:val="94AC1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C4B2858"/>
    <w:multiLevelType w:val="hybridMultilevel"/>
    <w:tmpl w:val="02F4AF9E"/>
    <w:lvl w:ilvl="0" w:tplc="93E6467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C7C63"/>
    <w:multiLevelType w:val="hybridMultilevel"/>
    <w:tmpl w:val="6B7CC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7021F"/>
    <w:multiLevelType w:val="hybridMultilevel"/>
    <w:tmpl w:val="0D26EC8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AD373C"/>
    <w:multiLevelType w:val="hybridMultilevel"/>
    <w:tmpl w:val="8DE4D55A"/>
    <w:lvl w:ilvl="0" w:tplc="93E6467A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A14175"/>
    <w:multiLevelType w:val="hybridMultilevel"/>
    <w:tmpl w:val="E1CE34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222"/>
    <w:multiLevelType w:val="multilevel"/>
    <w:tmpl w:val="BC940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DE0EA0"/>
    <w:multiLevelType w:val="hybridMultilevel"/>
    <w:tmpl w:val="6218932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E777A1"/>
    <w:multiLevelType w:val="hybridMultilevel"/>
    <w:tmpl w:val="191234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792669"/>
    <w:multiLevelType w:val="hybridMultilevel"/>
    <w:tmpl w:val="FDAC7086"/>
    <w:lvl w:ilvl="0" w:tplc="A8928CAC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27DE3"/>
    <w:multiLevelType w:val="hybridMultilevel"/>
    <w:tmpl w:val="6FC674A0"/>
    <w:lvl w:ilvl="0" w:tplc="93E6467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FB6002"/>
    <w:multiLevelType w:val="hybridMultilevel"/>
    <w:tmpl w:val="F7AAC3BE"/>
    <w:lvl w:ilvl="0" w:tplc="93E6467A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6C01DD"/>
    <w:multiLevelType w:val="multilevel"/>
    <w:tmpl w:val="325A1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29"/>
  </w:num>
  <w:num w:numId="4">
    <w:abstractNumId w:val="39"/>
  </w:num>
  <w:num w:numId="5">
    <w:abstractNumId w:val="43"/>
  </w:num>
  <w:num w:numId="6">
    <w:abstractNumId w:val="35"/>
  </w:num>
  <w:num w:numId="7">
    <w:abstractNumId w:val="3"/>
  </w:num>
  <w:num w:numId="8">
    <w:abstractNumId w:val="5"/>
  </w:num>
  <w:num w:numId="9">
    <w:abstractNumId w:val="36"/>
  </w:num>
  <w:num w:numId="10">
    <w:abstractNumId w:val="6"/>
  </w:num>
  <w:num w:numId="11">
    <w:abstractNumId w:val="34"/>
  </w:num>
  <w:num w:numId="12">
    <w:abstractNumId w:val="42"/>
  </w:num>
  <w:num w:numId="13">
    <w:abstractNumId w:val="28"/>
  </w:num>
  <w:num w:numId="14">
    <w:abstractNumId w:val="25"/>
  </w:num>
  <w:num w:numId="15">
    <w:abstractNumId w:val="26"/>
  </w:num>
  <w:num w:numId="16">
    <w:abstractNumId w:val="45"/>
  </w:num>
  <w:num w:numId="17">
    <w:abstractNumId w:val="9"/>
  </w:num>
  <w:num w:numId="18">
    <w:abstractNumId w:val="33"/>
  </w:num>
  <w:num w:numId="19">
    <w:abstractNumId w:val="18"/>
  </w:num>
  <w:num w:numId="20">
    <w:abstractNumId w:val="10"/>
  </w:num>
  <w:num w:numId="21">
    <w:abstractNumId w:val="17"/>
  </w:num>
  <w:num w:numId="22">
    <w:abstractNumId w:val="23"/>
  </w:num>
  <w:num w:numId="23">
    <w:abstractNumId w:val="4"/>
  </w:num>
  <w:num w:numId="24">
    <w:abstractNumId w:val="21"/>
  </w:num>
  <w:num w:numId="25">
    <w:abstractNumId w:val="11"/>
  </w:num>
  <w:num w:numId="26">
    <w:abstractNumId w:val="38"/>
  </w:num>
  <w:num w:numId="27">
    <w:abstractNumId w:val="20"/>
  </w:num>
  <w:num w:numId="28">
    <w:abstractNumId w:val="30"/>
  </w:num>
  <w:num w:numId="29">
    <w:abstractNumId w:val="37"/>
  </w:num>
  <w:num w:numId="30">
    <w:abstractNumId w:val="24"/>
  </w:num>
  <w:num w:numId="31">
    <w:abstractNumId w:val="32"/>
  </w:num>
  <w:num w:numId="32">
    <w:abstractNumId w:val="19"/>
  </w:num>
  <w:num w:numId="33">
    <w:abstractNumId w:val="2"/>
  </w:num>
  <w:num w:numId="34">
    <w:abstractNumId w:val="22"/>
  </w:num>
  <w:num w:numId="35">
    <w:abstractNumId w:val="14"/>
  </w:num>
  <w:num w:numId="36">
    <w:abstractNumId w:val="44"/>
  </w:num>
  <w:num w:numId="37">
    <w:abstractNumId w:val="31"/>
  </w:num>
  <w:num w:numId="38">
    <w:abstractNumId w:val="13"/>
  </w:num>
  <w:num w:numId="39">
    <w:abstractNumId w:val="7"/>
  </w:num>
  <w:num w:numId="40">
    <w:abstractNumId w:val="15"/>
  </w:num>
  <w:num w:numId="41">
    <w:abstractNumId w:val="27"/>
  </w:num>
  <w:num w:numId="42">
    <w:abstractNumId w:val="41"/>
  </w:num>
  <w:num w:numId="43">
    <w:abstractNumId w:val="40"/>
  </w:num>
  <w:num w:numId="44">
    <w:abstractNumId w:val="12"/>
  </w:num>
  <w:num w:numId="45">
    <w:abstractNumId w:val="16"/>
  </w:num>
  <w:num w:numId="4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s-MX" w:vendorID="64" w:dllVersion="6" w:nlCheck="1" w:checkStyle="1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n-GB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5E1"/>
    <w:rsid w:val="00015F1C"/>
    <w:rsid w:val="00026553"/>
    <w:rsid w:val="00034188"/>
    <w:rsid w:val="00034994"/>
    <w:rsid w:val="00044357"/>
    <w:rsid w:val="0004724C"/>
    <w:rsid w:val="0005015D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77B8A"/>
    <w:rsid w:val="0019321B"/>
    <w:rsid w:val="001A28F7"/>
    <w:rsid w:val="001B64A6"/>
    <w:rsid w:val="001D0DF5"/>
    <w:rsid w:val="001F74E9"/>
    <w:rsid w:val="00201BEE"/>
    <w:rsid w:val="002062FE"/>
    <w:rsid w:val="00223754"/>
    <w:rsid w:val="00227F1E"/>
    <w:rsid w:val="00236FB8"/>
    <w:rsid w:val="00243262"/>
    <w:rsid w:val="0024756E"/>
    <w:rsid w:val="00250C29"/>
    <w:rsid w:val="00251E44"/>
    <w:rsid w:val="0026187A"/>
    <w:rsid w:val="00263501"/>
    <w:rsid w:val="00272FCB"/>
    <w:rsid w:val="00286861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2DA0"/>
    <w:rsid w:val="00383EAC"/>
    <w:rsid w:val="00397221"/>
    <w:rsid w:val="003A4B0D"/>
    <w:rsid w:val="003B5E05"/>
    <w:rsid w:val="003B72D0"/>
    <w:rsid w:val="003C5253"/>
    <w:rsid w:val="003D75E2"/>
    <w:rsid w:val="003E53F1"/>
    <w:rsid w:val="003F52C7"/>
    <w:rsid w:val="003F7EB9"/>
    <w:rsid w:val="004048C5"/>
    <w:rsid w:val="00410F5A"/>
    <w:rsid w:val="00412A79"/>
    <w:rsid w:val="00413BB5"/>
    <w:rsid w:val="00421427"/>
    <w:rsid w:val="0044141E"/>
    <w:rsid w:val="0044145E"/>
    <w:rsid w:val="00457F32"/>
    <w:rsid w:val="00465BF5"/>
    <w:rsid w:val="00474BC3"/>
    <w:rsid w:val="004A2339"/>
    <w:rsid w:val="004A60F3"/>
    <w:rsid w:val="004B3790"/>
    <w:rsid w:val="004B4A59"/>
    <w:rsid w:val="004B4B93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1F48"/>
    <w:rsid w:val="0057354F"/>
    <w:rsid w:val="00594E81"/>
    <w:rsid w:val="00594EFF"/>
    <w:rsid w:val="005B7DA4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0037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6E40BE"/>
    <w:rsid w:val="006F452C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F6EDF"/>
    <w:rsid w:val="00812C8B"/>
    <w:rsid w:val="008138D0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73E03"/>
    <w:rsid w:val="008A0B0C"/>
    <w:rsid w:val="008A2AC2"/>
    <w:rsid w:val="008C3741"/>
    <w:rsid w:val="008C41FC"/>
    <w:rsid w:val="008D1645"/>
    <w:rsid w:val="008D2C7C"/>
    <w:rsid w:val="008F140B"/>
    <w:rsid w:val="009235E6"/>
    <w:rsid w:val="009642C9"/>
    <w:rsid w:val="00974C20"/>
    <w:rsid w:val="0098662A"/>
    <w:rsid w:val="00993B62"/>
    <w:rsid w:val="009D2988"/>
    <w:rsid w:val="009E09BF"/>
    <w:rsid w:val="00A36D74"/>
    <w:rsid w:val="00A4637F"/>
    <w:rsid w:val="00A47983"/>
    <w:rsid w:val="00A50B17"/>
    <w:rsid w:val="00A66B9F"/>
    <w:rsid w:val="00A714CB"/>
    <w:rsid w:val="00A73D0D"/>
    <w:rsid w:val="00A844DE"/>
    <w:rsid w:val="00A9378C"/>
    <w:rsid w:val="00AA6331"/>
    <w:rsid w:val="00AA65E1"/>
    <w:rsid w:val="00AC0C57"/>
    <w:rsid w:val="00AC6D22"/>
    <w:rsid w:val="00AD17C4"/>
    <w:rsid w:val="00AD776F"/>
    <w:rsid w:val="00AF5095"/>
    <w:rsid w:val="00B020DF"/>
    <w:rsid w:val="00B027B4"/>
    <w:rsid w:val="00B055D1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3C2C"/>
    <w:rsid w:val="00BB6EAA"/>
    <w:rsid w:val="00BB78D7"/>
    <w:rsid w:val="00BD4612"/>
    <w:rsid w:val="00C21F05"/>
    <w:rsid w:val="00C51081"/>
    <w:rsid w:val="00C53FC5"/>
    <w:rsid w:val="00C84908"/>
    <w:rsid w:val="00CA7C59"/>
    <w:rsid w:val="00CB1C60"/>
    <w:rsid w:val="00CC68FF"/>
    <w:rsid w:val="00CF72A1"/>
    <w:rsid w:val="00D13488"/>
    <w:rsid w:val="00D175FA"/>
    <w:rsid w:val="00D41924"/>
    <w:rsid w:val="00D90A74"/>
    <w:rsid w:val="00D97426"/>
    <w:rsid w:val="00DA3D80"/>
    <w:rsid w:val="00DA4D46"/>
    <w:rsid w:val="00DB5245"/>
    <w:rsid w:val="00DC7863"/>
    <w:rsid w:val="00DE097B"/>
    <w:rsid w:val="00E03F9F"/>
    <w:rsid w:val="00E041F0"/>
    <w:rsid w:val="00E043B6"/>
    <w:rsid w:val="00E062ED"/>
    <w:rsid w:val="00E06C2F"/>
    <w:rsid w:val="00E10086"/>
    <w:rsid w:val="00E12F67"/>
    <w:rsid w:val="00E26B29"/>
    <w:rsid w:val="00E27AB6"/>
    <w:rsid w:val="00E3063C"/>
    <w:rsid w:val="00E32190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82DF5"/>
    <w:rsid w:val="00EA26E9"/>
    <w:rsid w:val="00EB7050"/>
    <w:rsid w:val="00ED03A4"/>
    <w:rsid w:val="00F22E39"/>
    <w:rsid w:val="00F2743C"/>
    <w:rsid w:val="00F355CD"/>
    <w:rsid w:val="00F54710"/>
    <w:rsid w:val="00F82872"/>
    <w:rsid w:val="00F90DFF"/>
    <w:rsid w:val="00F95A59"/>
    <w:rsid w:val="00FC591A"/>
    <w:rsid w:val="00FD6156"/>
    <w:rsid w:val="00FE14EC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C3372D"/>
  <w15:docId w15:val="{1A2DD516-1186-4DBF-98C9-D7F00DC1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5253"/>
    <w:pPr>
      <w:widowControl w:val="0"/>
      <w:spacing w:before="120" w:after="120" w:line="240" w:lineRule="atLeast"/>
    </w:pPr>
    <w:rPr>
      <w:rFonts w:ascii="Century Gothic" w:hAnsi="Century Gothic"/>
      <w:snapToGrid w:val="0"/>
      <w:sz w:val="24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after="60"/>
      <w:outlineLvl w:val="0"/>
    </w:pPr>
    <w:rPr>
      <w:rFonts w:ascii="Verdana" w:hAnsi="Verdana" w:cs="Arial"/>
      <w:b/>
      <w:bCs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Textoindependiente">
    <w:name w:val="Body Text"/>
    <w:basedOn w:val="Normal"/>
    <w:link w:val="TextoindependienteCar"/>
    <w:pPr>
      <w:keepLines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TtuloCar">
    <w:name w:val="Título Car"/>
    <w:basedOn w:val="Fuentedeprrafopredeter"/>
    <w:link w:val="Ttulo"/>
    <w:rsid w:val="006E40BE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C52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873E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batya.mx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rentafriend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marisa.mx/account/login" TargetMode="External"/><Relationship Id="rId25" Type="http://schemas.openxmlformats.org/officeDocument/2006/relationships/hyperlink" Target="https://rave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astelerialacasita.com/pastelitos.html" TargetMode="External"/><Relationship Id="rId20" Type="http://schemas.openxmlformats.org/officeDocument/2006/relationships/hyperlink" Target="https://www.figma.com/file/AtxXOoNKxYnJfWLdlix3dc/Pasteler%C3%ADa?node-id=0%3A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meet.google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pasteleriaok.com.mx/" TargetMode="External"/><Relationship Id="rId23" Type="http://schemas.openxmlformats.org/officeDocument/2006/relationships/hyperlink" Target="https://www.messenger.com/" TargetMode="Externa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www.ohpastel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tinder.com/es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bom\Deskto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C2BFBCA70A42C0920500BF898AD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D4C7A-AFE0-4FCA-8FBE-2FC3069A6FEF}"/>
      </w:docPartPr>
      <w:docPartBody>
        <w:p w:rsidR="00FF12A6" w:rsidRDefault="00137AFF" w:rsidP="00137AFF">
          <w:pPr>
            <w:pStyle w:val="87C2BFBCA70A42C0920500BF898ADF32"/>
          </w:pPr>
          <w:r w:rsidRPr="00C06D13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FF"/>
    <w:rsid w:val="00137AFF"/>
    <w:rsid w:val="004116B5"/>
    <w:rsid w:val="00FA001B"/>
    <w:rsid w:val="00FF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7AFF"/>
    <w:rPr>
      <w:color w:val="808080"/>
    </w:rPr>
  </w:style>
  <w:style w:type="paragraph" w:customStyle="1" w:styleId="87C2BFBCA70A42C0920500BF898ADF32">
    <w:name w:val="87C2BFBCA70A42C0920500BF898ADF32"/>
    <w:rsid w:val="00137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952670B50A94ABA1D103672F16D75" ma:contentTypeVersion="0" ma:contentTypeDescription="Create a new document." ma:contentTypeScope="" ma:versionID="6f56e2ade1d947caa05f9317e844b9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6695c3d3b564d2a08730b7d5b26ff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482E5C-A857-4455-8CB4-E65742026E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17AE07-E398-439B-971B-212DF45BF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4BC396-CF24-4D4E-ACDE-61CB26659B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658D34-2C57-4138-A4D1-BCD92287D8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65</TotalTime>
  <Pages>6</Pages>
  <Words>752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Actividad 10 Especificación del proyecto</vt:lpstr>
      <vt:lpstr>CCR</vt:lpstr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10 Especificación del proyecto</dc:title>
  <dc:subject>ValorCeativo.blogspot.com</dc:subject>
  <dc:creator>toño morales</dc:creator>
  <cp:lastModifiedBy>ANTONIO MORALES BADILLO</cp:lastModifiedBy>
  <cp:revision>17</cp:revision>
  <cp:lastPrinted>2012-08-01T13:25:00Z</cp:lastPrinted>
  <dcterms:created xsi:type="dcterms:W3CDTF">2022-03-31T01:40:00Z</dcterms:created>
  <dcterms:modified xsi:type="dcterms:W3CDTF">2022-03-31T02:56:00Z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  <property fmtid="{D5CDD505-2E9C-101B-9397-08002B2CF9AE}" pid="5" name="ContentTypeId">
    <vt:lpwstr>0x01010049C952670B50A94ABA1D103672F16D75</vt:lpwstr>
  </property>
</Properties>
</file>